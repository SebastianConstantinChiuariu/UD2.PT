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style5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9359" distL="0" distR="0" simplePos="0" relativeHeight="15" behindDoc="0" locked="0" layoutInCell="1" allowOverlap="1">
                <wp:simplePos x="0" y="0"/>
                <wp:positionH relativeFrom="column">
                  <wp:posOffset>1710612</wp:posOffset>
                </wp:positionH>
                <wp:positionV relativeFrom="paragraph">
                  <wp:posOffset>-635000</wp:posOffset>
                </wp:positionV>
                <wp:extent cx="4475598" cy="544285"/>
                <wp:effectExtent l="0" t="0" r="0" b="0"/>
                <wp:wrapNone/>
                <wp:docPr id="1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2" name="Cuadro de texto 58"/>
                      <wps:cNvSpPr>
                        <a:spLocks noChangeAspect="1"/>
                      </wps:cNvSpPr>
                      <wps:spPr>
                        <a:xfrm flipH="0" flipV="0">
                          <a:off x="0" y="0"/>
                          <a:ext cx="4475598" cy="544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rFonts w:ascii="FreeSerif" w:hAnsi="FreeSerif"/>
                                <w:color w:val="87ceeb"/>
                              </w:rPr>
                            </w:pPr>
                            <w:r>
                              <w:rPr>
                                <w:rFonts w:ascii="FreeSerif" w:hAnsi="FreeSerif" w:cs="Calibri"/>
                                <w:b/>
                                <w:color w:val="87ceeb"/>
                                <w:sz w:val="58"/>
                                <w:szCs w:val="58"/>
                                <w:lang w:val="es-ES"/>
                              </w:rPr>
                              <w:t xml:space="preserve">J</w:t>
                            </w:r>
                            <w:r>
                              <w:rPr>
                                <w:rFonts w:ascii="FreeSerif" w:hAnsi="FreeSerif" w:cs="Calibri"/>
                                <w:b/>
                                <w:color w:val="87ceeb"/>
                                <w:sz w:val="58"/>
                                <w:szCs w:val="58"/>
                                <w:lang w:val="es-ES"/>
                              </w:rPr>
                              <w:t xml:space="preserve">ose</w:t>
                            </w:r>
                            <w:r>
                              <w:rPr>
                                <w:rFonts w:ascii="FreeSerif" w:hAnsi="FreeSerif" w:cs="Calibri"/>
                                <w:b/>
                                <w:color w:val="87ceeb"/>
                                <w:sz w:val="58"/>
                                <w:szCs w:val="5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FreeSerif" w:hAnsi="FreeSerif" w:cs="Calibri"/>
                                <w:b/>
                                <w:color w:val="87ceeb"/>
                                <w:sz w:val="58"/>
                                <w:szCs w:val="58"/>
                                <w:lang w:val="es-ES" w:eastAsia="es-ES"/>
                              </w:rPr>
                              <w:t xml:space="preserve">Crespo Pons</w:t>
                            </w:r>
                          </w:p>
                        </w:txbxContent>
                      </wps:txbx>
                      <wps:bodyPr lIns="53996" tIns="53996" rIns="53996" bIns="53996" anchor="t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type="#_x0000_t1" style="position:absolute;z-index:15;o:allowoverlap:true;o:allowincell:true;mso-position-horizontal-relative:text;margin-left:134.7pt;mso-position-horizontal:absolute;mso-position-vertical-relative:text;margin-top:-50.0pt;mso-position-vertical:absolute;width:352.4pt;height:42.9pt;mso-wrap-distance-left:0.0pt;mso-wrap-distance-top:0.0pt;mso-wrap-distance-right:0.0pt;mso-wrap-distance-bottom:0.7pt;v-text-anchor:top;visibility:visible;" filled="f" stroked="f">
                <v:textbox inset="0,0,0,0">
                  <w:txbxContent>
                    <w:p>
                      <w:pPr>
                        <w:pStyle w:val="style18"/>
                        <w:jc w:val="center"/>
                        <w:rPr>
                          <w:rFonts w:ascii="FreeSerif" w:hAnsi="FreeSerif"/>
                          <w:color w:val="87ceeb"/>
                        </w:rPr>
                      </w:pPr>
                      <w:r>
                        <w:rPr>
                          <w:rFonts w:ascii="FreeSerif" w:hAnsi="FreeSerif" w:cs="Calibri"/>
                          <w:b/>
                          <w:color w:val="87ceeb"/>
                          <w:sz w:val="58"/>
                          <w:szCs w:val="58"/>
                          <w:lang w:val="es-ES"/>
                        </w:rPr>
                        <w:t xml:space="preserve">J</w:t>
                      </w:r>
                      <w:r>
                        <w:rPr>
                          <w:rFonts w:ascii="FreeSerif" w:hAnsi="FreeSerif" w:cs="Calibri"/>
                          <w:b/>
                          <w:color w:val="87ceeb"/>
                          <w:sz w:val="58"/>
                          <w:szCs w:val="58"/>
                          <w:lang w:val="es-ES"/>
                        </w:rPr>
                        <w:t xml:space="preserve">ose</w:t>
                      </w:r>
                      <w:r>
                        <w:rPr>
                          <w:rFonts w:ascii="FreeSerif" w:hAnsi="FreeSerif" w:cs="Calibri"/>
                          <w:b/>
                          <w:color w:val="87ceeb"/>
                          <w:sz w:val="58"/>
                          <w:szCs w:val="58"/>
                          <w:lang w:val="es-ES"/>
                        </w:rPr>
                        <w:t xml:space="preserve"> </w:t>
                      </w:r>
                      <w:r>
                        <w:rPr>
                          <w:rFonts w:ascii="FreeSerif" w:hAnsi="FreeSerif" w:cs="Calibri"/>
                          <w:b/>
                          <w:color w:val="87ceeb"/>
                          <w:sz w:val="58"/>
                          <w:szCs w:val="58"/>
                          <w:lang w:val="es-ES" w:eastAsia="es-ES"/>
                        </w:rPr>
                        <w:t xml:space="preserve">Crespo Pons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5759" distL="0" distR="0" simplePos="0" relativeHeight="12" behindDoc="0" locked="0" layoutInCell="1" allowOverlap="1">
                <wp:simplePos x="0" y="0"/>
                <wp:positionH relativeFrom="column">
                  <wp:posOffset>1767848</wp:posOffset>
                </wp:positionH>
                <wp:positionV relativeFrom="paragraph">
                  <wp:posOffset>-90714</wp:posOffset>
                </wp:positionV>
                <wp:extent cx="4332687" cy="295541"/>
                <wp:effectExtent l="0" t="0" r="0" b="0"/>
                <wp:wrapNone/>
                <wp:docPr id="2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3" name="Cuadro de texto 59"/>
                      <wps:cNvSpPr>
                        <a:spLocks noChangeAspect="1"/>
                      </wps:cNvSpPr>
                      <wps:spPr>
                        <a:xfrm flipH="0" flipV="0">
                          <a:off x="0" y="0"/>
                          <a:ext cx="4332687" cy="2955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</w:pPr>
                            <w:r>
                              <w:rPr>
                                <w:rFonts w:ascii="Mangal" w:hAnsi="Mangal" w:cs="Mangal"/>
                                <w:color w:val="ffffff"/>
                              </w:rPr>
                              <w:t xml:space="preserve">Manager de Marketing</w:t>
                            </w:r>
                          </w:p>
                          <w:p>
                            <w:pPr>
                              <w:pStyle w:val="style18"/>
                              <w:spacing w:line="360" w:lineRule="auto"/>
                              <w:jc w:val="center"/>
                              <w:rPr>
                                <w:rFonts w:ascii="Calibri" w:hAnsi="Calibri" w:cs="Calibri"/>
                                <w:color w:val="bfbfbf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style18"/>
                              <w:jc w:val="center"/>
                            </w:pPr>
                          </w:p>
                        </w:txbxContent>
                      </wps:txbx>
                      <wps:bodyPr lIns="53996" tIns="53996" rIns="53996" bIns="53996" anchor="t"/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type="#_x0000_t1" style="position:absolute;z-index:12;o:allowoverlap:true;o:allowincell:true;mso-position-horizontal-relative:text;margin-left:139.2pt;mso-position-horizontal:absolute;mso-position-vertical-relative:text;margin-top:-7.1pt;mso-position-vertical:absolute;width:341.2pt;height:23.3pt;mso-wrap-distance-left:0.0pt;mso-wrap-distance-top:0.0pt;mso-wrap-distance-right:0.0pt;mso-wrap-distance-bottom:0.5pt;v-text-anchor:top;visibility:visible;" filled="f" stroked="f">
                <v:textbox inset="0,0,0,0">
                  <w:txbxContent>
                    <w:p>
                      <w:pPr>
                        <w:pStyle w:val="style18"/>
                        <w:jc w:val="center"/>
                      </w:pPr>
                      <w:r>
                        <w:rPr>
                          <w:rFonts w:ascii="Mangal" w:hAnsi="Mangal" w:cs="Mangal"/>
                          <w:color w:val="ffffff"/>
                        </w:rPr>
                        <w:t xml:space="preserve">Manager de Marketing</w:t>
                      </w:r>
                    </w:p>
                    <w:p>
                      <w:pPr>
                        <w:pStyle w:val="style18"/>
                        <w:spacing w:line="360" w:lineRule="auto"/>
                        <w:jc w:val="center"/>
                        <w:rPr>
                          <w:rFonts w:ascii="Calibri" w:hAnsi="Calibri" w:cs="Calibri"/>
                          <w:color w:val="bfbfbf"/>
                          <w:szCs w:val="20"/>
                        </w:rPr>
                      </w:pPr>
                    </w:p>
                    <w:p>
                      <w:pPr>
                        <w:pStyle w:val="style18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-1184685</wp:posOffset>
                </wp:positionH>
                <wp:positionV relativeFrom="paragraph">
                  <wp:posOffset>-899583</wp:posOffset>
                </wp:positionV>
                <wp:extent cx="2781544" cy="11736700"/>
                <wp:effectExtent l="0" t="0" r="0" b="0"/>
                <wp:wrapNone/>
                <wp:docPr id="3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4" name="Rectangle 69"/>
                      <wps:cNvSpPr>
                        <a:spLocks noChangeAspect="1"/>
                      </wps:cNvSpPr>
                      <wps:spPr>
                        <a:xfrm flipH="0" flipV="0">
                          <a:off x="0" y="0"/>
                          <a:ext cx="2781544" cy="11736700"/>
                        </a:xfrm>
                        <a:prstGeom prst="rect">
                          <a:avLst/>
                        </a:prstGeom>
                        <a:solidFill>
                          <a:srgbClr val="ADD8E6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r/>
                          </w:p>
                        </w:txbxContent>
                      </wps:txbx>
                      <wps:bodyPr lIns="91434" tIns="45717" rIns="91434" bIns="45717" anchor="t"/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type="#_x0000_t1" style="position:absolute;z-index:2;o:allowoverlap:true;o:allowincell:true;mso-position-horizontal-relative:text;margin-left:-93.3pt;mso-position-horizontal:absolute;mso-position-vertical-relative:text;margin-top:-70.8pt;mso-position-vertical:absolute;width:219.0pt;height:924.1pt;mso-wrap-distance-left:0.0pt;mso-wrap-distance-top:0.0pt;mso-wrap-distance-right:0.0pt;mso-wrap-distance-bottom:0.0pt;v-text-anchor:top;visibility:visible;" fillcolor="#ADD8E6" stroked="f">
                <v:textbox inset="0,0,0,0">
                  <w:txbxContent>
                    <w:p>
                      <w:r/>
                    </w:p>
                  </w:txbxContent>
                </v:textbox>
              </v:shape>
            </w:pict>
          </mc:Fallback>
        </mc:AlternateContent>
      </w:r>
    </w:p>
    <w:p>
      <w:pPr>
        <w:pStyle w:val="style5"/>
      </w:pPr>
    </w:p>
    <w:p>
      <w:pPr>
        <w:pStyle w:val="style5"/>
      </w:pPr>
      <w:r>
        <w:t xml:space="preserve">––</w:t>
      </w:r>
    </w:p>
    <w:p>
      <w:pPr>
        <w:pStyle w:val="style5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5759" simplePos="0" relativeHeight="13" behindDoc="0" locked="0" layoutInCell="1" allowOverlap="1">
                <wp:simplePos x="0" y="0"/>
                <wp:positionH relativeFrom="column">
                  <wp:posOffset>-523047</wp:posOffset>
                </wp:positionH>
                <wp:positionV relativeFrom="paragraph">
                  <wp:posOffset>10072525</wp:posOffset>
                </wp:positionV>
                <wp:extent cx="2394569" cy="1621337"/>
                <wp:effectExtent l="0" t="0" r="0" b="0"/>
                <wp:wrapNone/>
                <wp:docPr id="4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5" name="Rectangle 45"/>
                      <wps:cNvSpPr>
                        <a:spLocks noChangeAspect="1"/>
                      </wps:cNvSpPr>
                      <wps:spPr>
                        <a:xfrm flipH="0" flipV="0">
                          <a:off x="0" y="0"/>
                          <a:ext cx="2394569" cy="16213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tyle18"/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style18"/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  <w:t xml:space="preserve">DIPLOMAS Y HOBBIES</w:t>
                            </w:r>
                          </w:p>
                          <w:p>
                            <w:pPr>
                              <w:pStyle w:val="style18"/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>
                            <w:pPr>
                              <w:pStyle w:val="style18"/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 xml:space="preserve">Formaciones :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>
                            <w:pPr>
                              <w:pStyle w:val="style18"/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 xml:space="preserve">Hobbies: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lIns="53996" tIns="53996" rIns="53996" bIns="53996" anchor="t"/>
                    </wps:wsp>
                  </a:graphicData>
                </a:graphic>
              </wp:anchor>
            </w:drawing>
          </mc:Choice>
          <mc:Fallback>
            <w:pict>
              <v:shape id="shape 3" o:spid="_x0000_s3" o:spt="1" type="#_x0000_t1" style="position:absolute;z-index:13;o:allowoverlap:true;o:allowincell:true;mso-position-horizontal-relative:text;margin-left:-41.2pt;mso-position-horizontal:absolute;mso-position-vertical-relative:text;margin-top:793.1pt;mso-position-vertical:absolute;width:188.5pt;height:127.7pt;mso-wrap-distance-left:0.0pt;mso-wrap-distance-top:0.0pt;mso-wrap-distance-right:0.5pt;mso-wrap-distance-bottom:0.0pt;v-text-anchor:top;visibility:visible;" fillcolor="#FFFFFF" stroked="f">
                <v:textbox inset="0,0,0,0">
                  <w:txbxContent>
                    <w:p>
                      <w:pPr>
                        <w:pStyle w:val="style18"/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>
                      <w:pPr>
                        <w:pStyle w:val="style18"/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  <w:t xml:space="preserve">DIPLOMAS Y HOBBIES</w:t>
                      </w:r>
                    </w:p>
                    <w:p>
                      <w:pPr>
                        <w:pStyle w:val="style18"/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>
                      <w:pPr>
                        <w:pStyle w:val="style18"/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 xml:space="preserve">Formaciones :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>
                      <w:pPr>
                        <w:pStyle w:val="style18"/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 xml:space="preserve">Hobbies: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7559" distL="0" distR="0" simplePos="0" relativeHeight="14" behindDoc="0" locked="0" layoutInCell="1" allowOverlap="1">
                <wp:simplePos x="0" y="0"/>
                <wp:positionH relativeFrom="column">
                  <wp:posOffset>-832987</wp:posOffset>
                </wp:positionH>
                <wp:positionV relativeFrom="paragraph">
                  <wp:posOffset>10336388</wp:posOffset>
                </wp:positionV>
                <wp:extent cx="599002" cy="506848"/>
                <wp:effectExtent l="0" t="0" r="0" b="0"/>
                <wp:wrapNone/>
                <wp:docPr id="5" name="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6" name="Object"/>
                      <wps:cNvSpPr>
                        <a:spLocks noChangeAspect="1"/>
                      </wps:cNvSpPr>
                      <wps:spPr>
                        <a:xfrm flipH="0" flipV="0">
                          <a:off x="0" y="0"/>
                          <a:ext cx="599002" cy="5068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tyle18"/>
                            </w:pPr>
                            <w:r>
                              <mc:AlternateContent>
                                <mc:Choice Requires="wpg">
                                  <w:drawing>
                                    <wp:inline xmlns:wp="http://schemas.openxmlformats.org/drawingml/2006/wordprocessingDrawing" distT="0" distB="0" distL="0" distR="0">
                                      <wp:extent cx="406054" cy="406054"/>
                                      <wp:effectExtent l="0" t="0" r="0" b="0"/>
                                      <wp:docPr id="6" name="Object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" name="Object"/>
                                              <pic:cNvPicPr>
                                                <a:picLocks noChangeAspect="1"/>
                                              </pic:cNvPicPr>
                                              <pic:nvPr/>
                                            </pic:nvPicPr>
                                            <pic:blipFill>
                                              <a:blip r:embed="rId7">
                                                <a:alphaModFix amt="100000"/>
                                                <a:lum bright="0" contrast="0"/>
                                              </a:blip>
                                              <a:stretch/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06054" cy="40605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ffectLst/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shapetype type="#_x0000_t75" o:spt="75" coordsize="21600,21600" o:preferrelative="t" path="m@4@5l@4@11@9@11@9@5xe"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</v:shapetype>
                                    <v:shape id="_x0000_i4" o:spid="_x0000_s4" type="#_x0000_t75" style="width:32.0pt;height:32.0pt;mso-wrap-distance-left:0.0pt;mso-wrap-distance-top:0.0pt;mso-wrap-distance-right:0.0pt;mso-wrap-distance-bottom:0.0pt;" stroked="f">
                                      <v:path textboxrect="0,0,0,0"/>
                                      <v:imagedata r:id="rId7" o:title=""/>
                                    </v:shape>
                                  </w:pic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lIns="53996" tIns="53996" rIns="53996" bIns="53996" anchor="t"/>
                    </wps:wsp>
                  </a:graphicData>
                </a:graphic>
              </wp:anchor>
            </w:drawing>
          </mc:Choice>
          <mc:Fallback>
            <w:pict>
              <v:shape id="shape 5" o:spid="_x0000_s5" o:spt="1" type="#_x0000_t1" style="position:absolute;z-index:14;o:allowoverlap:true;o:allowincell:true;mso-position-horizontal-relative:text;margin-left:-65.6pt;mso-position-horizontal:absolute;mso-position-vertical-relative:text;margin-top:813.9pt;mso-position-vertical:absolute;width:47.2pt;height:39.9pt;mso-wrap-distance-left:0.0pt;mso-wrap-distance-top:0.0pt;mso-wrap-distance-right:0.0pt;mso-wrap-distance-bottom:0.6pt;v-text-anchor:top;visibility:visible;" filled="f" stroked="f">
                <v:textbox inset="0,0,0,0">
                  <w:txbxContent>
                    <w:p>
                      <w:pPr>
                        <w:pStyle w:val="style18"/>
                      </w:pPr>
                      <w:r>
                        <mc:AlternateContent>
                          <mc:Choice Requires="wpg">
                            <w:drawing>
                              <wp:inline xmlns:wp="http://schemas.openxmlformats.org/drawingml/2006/wordprocessingDrawing" distT="0" distB="0" distL="0" distR="0">
                                <wp:extent cx="406054" cy="406054"/>
                                <wp:effectExtent l="0" t="0" r="0" b="0"/>
                                <wp:docPr id="6" name="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Object"/>
                                        <pic:cNvPicPr>
                                          <a:picLocks noChangeAspect="1"/>
                                        </pic:cNvPicPr>
                                        <pic:nvPr/>
                                      </pic:nvPicPr>
                                      <pic:blipFill>
                                        <a:blip r:embed="rId7">
                                          <a:alphaModFix amt="100000"/>
                                          <a:lum bright="0" contrast="0"/>
                                        </a:blip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406054" cy="406054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ffectLst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shapetype type="#_x0000_t75" o:spt="75" coordsize="21600,21600" o:preferrelative="t" path="m@4@5l@4@11@9@11@9@5xe"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</v:shapetype>
                              <v:shape id="_x0000_i4" o:spid="_x0000_s4" type="#_x0000_t75" style="width:32.0pt;height:32.0pt;mso-wrap-distance-left:0.0pt;mso-wrap-distance-top:0.0pt;mso-wrap-distance-right:0.0pt;mso-wrap-distance-bottom:0.0pt;" stroked="f">
                                <v:path textboxrect="0,0,0,0"/>
                                <v:imagedata r:id="rId7" o:title=""/>
                              </v:shape>
                            </w:pic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style5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6" behindDoc="0" locked="0" layoutInCell="1" allowOverlap="1">
                <wp:simplePos x="0" y="0"/>
                <wp:positionH relativeFrom="column">
                  <wp:posOffset>1819325</wp:posOffset>
                </wp:positionH>
                <wp:positionV relativeFrom="paragraph">
                  <wp:posOffset>28438</wp:posOffset>
                </wp:positionV>
                <wp:extent cx="4326927" cy="310300"/>
                <wp:effectExtent l="0" t="0" r="0" b="0"/>
                <wp:wrapNone/>
                <wp:docPr id="7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8" name="Rectangle 48"/>
                      <wps:cNvSpPr>
                        <a:spLocks noChangeAspect="1"/>
                      </wps:cNvSpPr>
                      <wps:spPr>
                        <a:xfrm flipH="0" flipV="0">
                          <a:off x="0" y="0"/>
                          <a:ext cx="4326927" cy="310300"/>
                        </a:xfrm>
                        <a:prstGeom prst="rect">
                          <a:avLst/>
                        </a:prstGeom>
                        <a:solidFill>
                          <a:srgbClr val="373741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</w:pPr>
                            <w:r>
                              <w:rPr>
                                <w:rFonts w:ascii="Baskerville Old Face" w:hAnsi="Baskerville Old Face" w:cs="Calibri"/>
                                <w:bCs/>
                                <w:color w:val="ffffff"/>
                                <w:sz w:val="28"/>
                                <w:szCs w:val="28"/>
                                <w:lang w:val="en-US"/>
                              </w:rPr>
                              <w:t xml:space="preserve">ESTUDIOS</w:t>
                            </w:r>
                          </w:p>
                        </w:txbxContent>
                      </wps:txbx>
                      <wps:bodyPr lIns="53996" tIns="53996" rIns="53996" bIns="53996" anchor="t"/>
                    </wps:wsp>
                  </a:graphicData>
                </a:graphic>
              </wp:anchor>
            </w:drawing>
          </mc:Choice>
          <mc:Fallback>
            <w:pict>
              <v:shape id="shape 6" o:spid="_x0000_s6" o:spt="1" type="#_x0000_t1" style="position:absolute;z-index:6;o:allowoverlap:true;o:allowincell:true;mso-position-horizontal-relative:text;margin-left:143.3pt;mso-position-horizontal:absolute;mso-position-vertical-relative:text;margin-top:2.2pt;mso-position-vertical:absolute;width:340.7pt;height:24.4pt;mso-wrap-distance-left:0.0pt;mso-wrap-distance-top:0.0pt;mso-wrap-distance-right:0.0pt;mso-wrap-distance-bottom:0.0pt;v-text-anchor:top;visibility:visible;" fillcolor="#373741" stroked="f">
                <v:textbox inset="0,0,0,0">
                  <w:txbxContent>
                    <w:p>
                      <w:pPr>
                        <w:pStyle w:val="style18"/>
                        <w:jc w:val="center"/>
                      </w:pPr>
                      <w:r>
                        <w:rPr>
                          <w:rFonts w:ascii="Baskerville Old Face" w:hAnsi="Baskerville Old Face" w:cs="Calibri"/>
                          <w:bCs/>
                          <w:color w:val="ffffff"/>
                          <w:sz w:val="28"/>
                          <w:szCs w:val="28"/>
                          <w:lang w:val="en-US"/>
                        </w:rPr>
                        <w:t xml:space="preserve">ESTUDIOS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style5"/>
      </w:pPr>
      <w:r>
        <w:t xml:space="preserve">––</w:t>
      </w:r>
    </w:p>
    <w:p>
      <w:pPr>
        <w:pStyle w:val="style5"/>
      </w:pPr>
    </w:p>
    <w:p>
      <w:pPr>
        <w:pStyle w:val="style5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14039" distB="5039" distL="10079" distR="7559" simplePos="0" relativeHeight="8" behindDoc="0" locked="0" layoutInCell="1" allowOverlap="1">
                <wp:simplePos x="0" y="0"/>
                <wp:positionH relativeFrom="column">
                  <wp:posOffset>-1279359</wp:posOffset>
                </wp:positionH>
                <wp:positionV relativeFrom="paragraph">
                  <wp:posOffset>-416493</wp:posOffset>
                </wp:positionV>
                <wp:extent cx="144350" cy="12700"/>
                <wp:effectExtent l="0" t="0" r="0" b="0"/>
                <wp:wrapNone/>
                <wp:docPr id="8" name="AutoShap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9" name="AutoShape 215"/>
                      <wps:cNvSpPr>
                        <a:spLocks noChangeAspect="1"/>
                      </wps:cNvSpPr>
                      <wps:spPr>
                        <a:xfrm flipH="0" flipV="0">
                          <a:off x="0" y="0"/>
                          <a:ext cx="144350" cy="12700"/>
                        </a:xfrm>
                        <a:prstGeom prst="straightConnector1">
                          <a:avLst/>
                        </a:prstGeom>
                        <a:noFill/>
                        <a:ln w="9359">
                          <a:solidFill>
                            <a:srgbClr val="00B0F0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r/>
                          </w:p>
                        </w:txbxContent>
                      </wps:txbx>
                      <wps:bodyPr lIns="89994" tIns="44997" rIns="89994" bIns="44997" anchor="t"/>
                    </wps:wsp>
                  </a:graphicData>
                </a:graphic>
              </wp:anchor>
            </w:drawing>
          </mc:Choice>
          <mc:Fallback>
            <w:pict>
              <v:shape id="shape 7" o:spid="_x0000_s7" o:spt="32" type="#_x0000_t32" style="position:absolute;z-index:8;o:allowoverlap:true;o:allowincell:true;mso-position-horizontal-relative:text;margin-left:-100.7pt;mso-position-horizontal:absolute;mso-position-vertical-relative:text;margin-top:-32.8pt;mso-position-vertical:absolute;width:11.4pt;height:1.0pt;mso-wrap-distance-left:0.8pt;mso-wrap-distance-top:1.1pt;mso-wrap-distance-right:0.6pt;mso-wrap-distance-bottom:0.4pt;v-text-anchor:top;visibility:visible;" filled="f" strokecolor="#00B0F0" strokeweight="0.74pt">
                <v:textbox inset="0,0,0,0">
                  <w:txbxContent>
                    <w:p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7559" distB="8279" distL="12239" distR="6479" simplePos="0" relativeHeight="7" behindDoc="0" locked="0" layoutInCell="1" allowOverlap="1">
                <wp:simplePos x="0" y="0"/>
                <wp:positionH relativeFrom="column">
                  <wp:posOffset>-1136088</wp:posOffset>
                </wp:positionH>
                <wp:positionV relativeFrom="paragraph">
                  <wp:posOffset>224625</wp:posOffset>
                </wp:positionV>
                <wp:extent cx="12700" cy="3194078"/>
                <wp:effectExtent l="0" t="0" r="0" b="0"/>
                <wp:wrapNone/>
                <wp:docPr id="9" name="AutoShap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10" name="AutoShape 212"/>
                      <wps:cNvSpPr>
                        <a:spLocks noChangeAspect="1"/>
                      </wps:cNvSpPr>
                      <wps:spPr>
                        <a:xfrm flipH="0" flipV="0">
                          <a:off x="0" y="0"/>
                          <a:ext cx="12700" cy="3194078"/>
                        </a:xfrm>
                        <a:prstGeom prst="straightConnector1">
                          <a:avLst/>
                        </a:prstGeom>
                        <a:noFill/>
                        <a:ln w="9359">
                          <a:solidFill>
                            <a:srgbClr val="00B0F0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r/>
                          </w:p>
                        </w:txbxContent>
                      </wps:txbx>
                      <wps:bodyPr lIns="89994" tIns="44997" rIns="89994" bIns="44997" anchor="t"/>
                    </wps:wsp>
                  </a:graphicData>
                </a:graphic>
              </wp:anchor>
            </w:drawing>
          </mc:Choice>
          <mc:Fallback>
            <w:pict>
              <v:shape id="shape 8" o:spid="_x0000_s8" o:spt="32" type="#_x0000_t32" style="position:absolute;z-index:7;o:allowoverlap:true;o:allowincell:true;mso-position-horizontal-relative:text;margin-left:-89.5pt;mso-position-horizontal:absolute;mso-position-vertical-relative:text;margin-top:17.7pt;mso-position-vertical:absolute;width:1.0pt;height:251.5pt;mso-wrap-distance-left:1.0pt;mso-wrap-distance-top:0.6pt;mso-wrap-distance-right:0.5pt;mso-wrap-distance-bottom:0.7pt;v-text-anchor:top;visibility:visible;" filled="f" strokecolor="#00B0F0" strokeweight="0.74pt">
                <v:textbox inset="0,0,0,0">
                  <w:txbxContent>
                    <w:p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2519" distL="0" distR="0" simplePos="0" relativeHeight="20" behindDoc="0" locked="0" layoutInCell="1" allowOverlap="1">
                <wp:simplePos x="0" y="0"/>
                <wp:positionH relativeFrom="column">
                  <wp:posOffset>3414024</wp:posOffset>
                </wp:positionH>
                <wp:positionV relativeFrom="paragraph">
                  <wp:posOffset>131391</wp:posOffset>
                </wp:positionV>
                <wp:extent cx="2614515" cy="1154087"/>
                <wp:effectExtent l="0" t="0" r="0" b="0"/>
                <wp:wrapNone/>
                <wp:docPr id="10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11" name="Cuadro de texto 8"/>
                      <wps:cNvSpPr>
                        <a:spLocks noChangeAspect="1"/>
                      </wps:cNvSpPr>
                      <wps:spPr>
                        <a:xfrm flipH="0" flipV="0">
                          <a:off x="0" y="0"/>
                          <a:ext cx="2614515" cy="11540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tyle18"/>
                            </w:pPr>
                            <w:r>
                              <w:rPr>
                                <w:rFonts w:ascii="Mangal" w:hAnsi="Mangal" w:cs="Mangal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style18"/>
                              <w:jc w:val="center"/>
                            </w:pPr>
                            <w:r>
                              <w:rPr>
                                <w:rFonts w:ascii="Mangal" w:hAnsi="Mangal" w:cs="Mangal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  <w:t xml:space="preserve">CEIP Elena Nito Del Bosque</w:t>
                            </w:r>
                          </w:p>
                          <w:p>
                            <w:pPr>
                              <w:pStyle w:val="style18"/>
                              <w:jc w:val="center"/>
                            </w:pPr>
                          </w:p>
                          <w:p>
                            <w:pPr>
                              <w:pStyle w:val="style18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>
                            <w:pPr>
                              <w:pStyle w:val="style18"/>
                              <w:jc w:val="center"/>
                            </w:pPr>
                            <w:r>
                              <w:rPr>
                                <w:rFonts w:ascii="Mangal" w:hAnsi="Mangal" w:cs="Mangal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  <w:t xml:space="preserve">IES Manolo Torrente Grac</w:t>
                            </w:r>
                            <w:r>
                              <w:rPr>
                                <w:rFonts w:ascii="Mangal" w:hAnsi="Mangal" w:cs="Mangal"/>
                                <w:i/>
                                <w:color w:val="000000"/>
                                <w:sz w:val="20"/>
                                <w:szCs w:val="20"/>
                                <w:lang w:val="es-ES" w:eastAsia="es-ES"/>
                              </w:rPr>
                              <w:t xml:space="preserve">ía</w:t>
                            </w:r>
                          </w:p>
                          <w:p>
                            <w:pPr>
                              <w:pStyle w:val="style18"/>
                              <w:rPr>
                                <w:rFonts w:ascii="Mangal" w:hAnsi="Mangal" w:cs="Mang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style18"/>
                            </w:pPr>
                            <w:r>
                              <w:rPr>
                                <w:rFonts w:ascii="Mangal" w:hAnsi="Mangal" w:cs="Mang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style18"/>
                              <w:rPr>
                                <w:rFonts w:ascii="Mangal" w:hAnsi="Mangal" w:cs="Mang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style18"/>
                            </w:pPr>
                          </w:p>
                        </w:txbxContent>
                      </wps:txbx>
                      <wps:bodyPr lIns="53996" tIns="53996" rIns="53996" bIns="53996" anchor="t"/>
                    </wps:wsp>
                  </a:graphicData>
                </a:graphic>
              </wp:anchor>
            </w:drawing>
          </mc:Choice>
          <mc:Fallback>
            <w:pict>
              <v:shape id="shape 9" o:spid="_x0000_s9" o:spt="1" type="#_x0000_t1" style="position:absolute;z-index:20;o:allowoverlap:true;o:allowincell:true;mso-position-horizontal-relative:text;margin-left:268.8pt;mso-position-horizontal:absolute;mso-position-vertical-relative:text;margin-top:10.3pt;mso-position-vertical:absolute;width:205.9pt;height:90.9pt;mso-wrap-distance-left:0.0pt;mso-wrap-distance-top:0.0pt;mso-wrap-distance-right:0.0pt;mso-wrap-distance-bottom:0.2pt;v-text-anchor:top;visibility:visible;" filled="f" stroked="f">
                <v:textbox inset="0,0,0,0">
                  <w:txbxContent>
                    <w:p>
                      <w:pPr>
                        <w:pStyle w:val="style18"/>
                      </w:pPr>
                      <w:r>
                        <w:rPr>
                          <w:rFonts w:ascii="Mangal" w:hAnsi="Mangal" w:cs="Mangal"/>
                          <w:i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style18"/>
                        <w:jc w:val="center"/>
                      </w:pPr>
                      <w:r>
                        <w:rPr>
                          <w:rFonts w:ascii="Mangal" w:hAnsi="Mangal" w:cs="Mangal"/>
                          <w:i/>
                          <w:color w:val="000000"/>
                          <w:sz w:val="20"/>
                          <w:szCs w:val="20"/>
                        </w:rPr>
                        <w:t xml:space="preserve"> </w:t>
                        <w:t xml:space="preserve">CEIP Elena Nito Del Bosque</w:t>
                      </w:r>
                    </w:p>
                    <w:p>
                      <w:pPr>
                        <w:pStyle w:val="style18"/>
                        <w:jc w:val="center"/>
                      </w:pPr>
                    </w:p>
                    <w:p>
                      <w:pPr>
                        <w:pStyle w:val="style18"/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>
                      <w:pPr>
                        <w:pStyle w:val="style18"/>
                        <w:jc w:val="center"/>
                      </w:pPr>
                      <w:r>
                        <w:rPr>
                          <w:rFonts w:ascii="Mangal" w:hAnsi="Mangal" w:cs="Mangal"/>
                          <w:i/>
                          <w:color w:val="000000"/>
                          <w:sz w:val="20"/>
                          <w:szCs w:val="20"/>
                        </w:rPr>
                        <w:t xml:space="preserve"> </w:t>
                        <w:t xml:space="preserve">IES Manolo Torrente Grac</w:t>
                      </w:r>
                      <w:r>
                        <w:rPr>
                          <w:rFonts w:ascii="Mangal" w:hAnsi="Mangal" w:cs="Mangal"/>
                          <w:i/>
                          <w:color w:val="000000"/>
                          <w:sz w:val="20"/>
                          <w:szCs w:val="20"/>
                          <w:lang w:val="es-ES" w:eastAsia="es-ES"/>
                        </w:rPr>
                        <w:t xml:space="preserve">ía</w:t>
                      </w:r>
                    </w:p>
                    <w:p>
                      <w:pPr>
                        <w:pStyle w:val="style18"/>
                        <w:rPr>
                          <w:rFonts w:ascii="Mangal" w:hAnsi="Mangal" w:cs="Mang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style18"/>
                      </w:pPr>
                      <w:r>
                        <w:rPr>
                          <w:rFonts w:ascii="Mangal" w:hAnsi="Mangal" w:cs="Mangal"/>
                          <w:b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</w:p>
                    <w:p>
                      <w:pPr>
                        <w:pStyle w:val="style18"/>
                        <w:rPr>
                          <w:rFonts w:ascii="Mangal" w:hAnsi="Mangal" w:cs="Mang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style18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1795206</wp:posOffset>
                </wp:positionH>
                <wp:positionV relativeFrom="paragraph">
                  <wp:posOffset>131391</wp:posOffset>
                </wp:positionV>
                <wp:extent cx="1705212" cy="1157687"/>
                <wp:effectExtent l="0" t="0" r="0" b="0"/>
                <wp:wrapNone/>
                <wp:docPr id="11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12" name="Cuadro de texto 8"/>
                      <wps:cNvSpPr>
                        <a:spLocks noChangeAspect="1"/>
                      </wps:cNvSpPr>
                      <wps:spPr>
                        <a:xfrm flipH="0" flipV="0">
                          <a:off x="0" y="0"/>
                          <a:ext cx="1705212" cy="11576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tyle18"/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style18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bCs/>
                                <w:color w:val="808080"/>
                                <w:sz w:val="18"/>
                                <w:szCs w:val="18"/>
                              </w:rPr>
                              <w:t xml:space="preserve">11/9/2009</w:t>
                            </w:r>
                          </w:p>
                          <w:p>
                            <w:pPr>
                              <w:pStyle w:val="style18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bCs/>
                                <w:color w:val="808080"/>
                                <w:sz w:val="18"/>
                                <w:szCs w:val="18"/>
                              </w:rPr>
                              <w:t xml:space="preserve">Ma</w:t>
                            </w:r>
                            <w:r>
                              <w:rPr>
                                <w:rFonts w:ascii="Mangal" w:hAnsi="Mangal" w:cs="Mangal"/>
                                <w:b/>
                                <w:bCs/>
                                <w:color w:val="808080"/>
                                <w:sz w:val="18"/>
                                <w:szCs w:val="18"/>
                                <w:lang w:val="es-ES" w:eastAsia="es-ES"/>
                              </w:rPr>
                              <w:t xml:space="preserve">ó, Illes Balears</w:t>
                            </w:r>
                          </w:p>
                          <w:p>
                            <w:pPr>
                              <w:pStyle w:val="style18"/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pStyle w:val="style18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bCs/>
                                <w:color w:val="808080"/>
                                <w:sz w:val="18"/>
                                <w:szCs w:val="18"/>
                                <w:lang w:val="es-ES" w:eastAsia="es-ES"/>
                              </w:rPr>
                              <w:t xml:space="preserve">10/9/2018</w:t>
                            </w:r>
                          </w:p>
                          <w:p>
                            <w:pPr>
                              <w:pStyle w:val="style18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bCs/>
                                <w:color w:val="808080"/>
                                <w:sz w:val="18"/>
                                <w:szCs w:val="18"/>
                                <w:lang w:val="es-ES" w:eastAsia="es-ES"/>
                              </w:rPr>
                              <w:t xml:space="preserve">Maó,Illes Balears</w:t>
                            </w:r>
                          </w:p>
                          <w:p>
                            <w:pPr>
                              <w:pStyle w:val="style18"/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style18"/>
                              <w:jc w:val="center"/>
                            </w:pPr>
                          </w:p>
                          <w:p>
                            <w:pPr>
                              <w:pStyle w:val="style18"/>
                              <w:rPr>
                                <w:rFonts w:ascii="Mangal" w:hAnsi="Mangal" w:cs="Mangal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style18"/>
                            </w:pPr>
                            <w:r>
                              <w:rPr>
                                <w:rFonts w:ascii="Mangal" w:hAnsi="Mangal" w:cs="Mang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style18"/>
                              <w:rPr>
                                <w:rFonts w:ascii="Mangal" w:hAnsi="Mangal" w:cs="Mangal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style18"/>
                            </w:pPr>
                          </w:p>
                        </w:txbxContent>
                      </wps:txbx>
                      <wps:bodyPr lIns="53996" tIns="53996" rIns="53996" bIns="53996" anchor="t"/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1" type="#_x0000_t1" style="position:absolute;z-index:3;o:allowoverlap:true;o:allowincell:true;mso-position-horizontal-relative:text;margin-left:141.4pt;mso-position-horizontal:absolute;mso-position-vertical-relative:text;margin-top:10.3pt;mso-position-vertical:absolute;width:134.3pt;height:91.2pt;mso-wrap-distance-left:0.0pt;mso-wrap-distance-top:0.0pt;mso-wrap-distance-right:0.0pt;mso-wrap-distance-bottom:0.0pt;v-text-anchor:top;visibility:visible;" filled="f" stroked="f">
                <v:textbox inset="0,0,0,0">
                  <w:txbxContent>
                    <w:p>
                      <w:pPr>
                        <w:pStyle w:val="style18"/>
                      </w:pP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style18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ascii="Mangal" w:hAnsi="Mangal" w:cs="Mangal"/>
                          <w:b/>
                          <w:bCs/>
                          <w:color w:val="808080"/>
                          <w:sz w:val="18"/>
                          <w:szCs w:val="18"/>
                        </w:rPr>
                        <w:t xml:space="preserve">11/9/2009</w:t>
                      </w:r>
                    </w:p>
                    <w:p>
                      <w:pPr>
                        <w:pStyle w:val="style18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ascii="Mangal" w:hAnsi="Mangal" w:cs="Mangal"/>
                          <w:b/>
                          <w:bCs/>
                          <w:color w:val="808080"/>
                          <w:sz w:val="18"/>
                          <w:szCs w:val="18"/>
                        </w:rPr>
                        <w:t xml:space="preserve">Ma</w:t>
                      </w:r>
                      <w:r>
                        <w:rPr>
                          <w:rFonts w:ascii="Mangal" w:hAnsi="Mangal" w:cs="Mangal"/>
                          <w:b/>
                          <w:bCs/>
                          <w:color w:val="808080"/>
                          <w:sz w:val="18"/>
                          <w:szCs w:val="18"/>
                          <w:lang w:val="es-ES" w:eastAsia="es-ES"/>
                        </w:rPr>
                        <w:t xml:space="preserve">ó, Illes Balears</w:t>
                      </w:r>
                    </w:p>
                    <w:p>
                      <w:pPr>
                        <w:pStyle w:val="style18"/>
                        <w:jc w:val="center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</w:p>
                    <w:p>
                      <w:pPr>
                        <w:pStyle w:val="style18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ascii="Mangal" w:hAnsi="Mangal" w:cs="Mangal"/>
                          <w:b/>
                          <w:bCs/>
                          <w:color w:val="808080"/>
                          <w:sz w:val="18"/>
                          <w:szCs w:val="18"/>
                          <w:lang w:val="es-ES" w:eastAsia="es-ES"/>
                        </w:rPr>
                        <w:t xml:space="preserve">10/9/2018</w:t>
                      </w:r>
                    </w:p>
                    <w:p>
                      <w:pPr>
                        <w:pStyle w:val="style18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ascii="Mangal" w:hAnsi="Mangal" w:cs="Mangal"/>
                          <w:b/>
                          <w:bCs/>
                          <w:color w:val="808080"/>
                          <w:sz w:val="18"/>
                          <w:szCs w:val="18"/>
                          <w:lang w:val="es-ES" w:eastAsia="es-ES"/>
                        </w:rPr>
                        <w:t xml:space="preserve">Maó,Illes Balears</w:t>
                      </w:r>
                    </w:p>
                    <w:p>
                      <w:pPr>
                        <w:pStyle w:val="style18"/>
                        <w:rPr>
                          <w:rFonts w:ascii="Mangal" w:hAnsi="Mangal" w:cs="Mangal"/>
                          <w:color w:val="808080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style18"/>
                        <w:jc w:val="center"/>
                      </w:pPr>
                    </w:p>
                    <w:p>
                      <w:pPr>
                        <w:pStyle w:val="style18"/>
                        <w:rPr>
                          <w:rFonts w:ascii="Mangal" w:hAnsi="Mangal" w:cs="Mangal"/>
                          <w:b/>
                          <w:color w:val="000000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style18"/>
                      </w:pPr>
                      <w:r>
                        <w:rPr>
                          <w:rFonts w:ascii="Mangal" w:hAnsi="Mangal" w:cs="Mangal"/>
                          <w:b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>
                      <w:pPr>
                        <w:pStyle w:val="style18"/>
                        <w:rPr>
                          <w:rFonts w:ascii="Mangal" w:hAnsi="Mangal" w:cs="Mangal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style18"/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–––</w:t>
      </w:r>
    </w:p>
    <w:p>
      <w:pPr>
        <w:pStyle w:val="style5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10079" distB="8999" distL="11519" distR="6479" simplePos="0" relativeHeight="9" behindDoc="0" locked="0" layoutInCell="1" allowOverlap="1">
                <wp:simplePos x="0" y="0"/>
                <wp:positionH relativeFrom="column">
                  <wp:posOffset>-1279359</wp:posOffset>
                </wp:positionH>
                <wp:positionV relativeFrom="paragraph">
                  <wp:posOffset>-154430</wp:posOffset>
                </wp:positionV>
                <wp:extent cx="144350" cy="12700"/>
                <wp:effectExtent l="0" t="0" r="0" b="0"/>
                <wp:wrapNone/>
                <wp:docPr id="12" name="AutoShap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13" name="AutoShape 216"/>
                      <wps:cNvSpPr>
                        <a:spLocks noChangeAspect="1"/>
                      </wps:cNvSpPr>
                      <wps:spPr>
                        <a:xfrm flipH="0" flipV="0">
                          <a:off x="0" y="0"/>
                          <a:ext cx="144350" cy="12700"/>
                        </a:xfrm>
                        <a:prstGeom prst="straightConnector1">
                          <a:avLst/>
                        </a:prstGeom>
                        <a:noFill/>
                        <a:ln w="9359">
                          <a:solidFill>
                            <a:srgbClr val="00B0F0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r/>
                          </w:p>
                        </w:txbxContent>
                      </wps:txbx>
                      <wps:bodyPr lIns="89994" tIns="44997" rIns="89994" bIns="44997" anchor="t"/>
                    </wps:wsp>
                  </a:graphicData>
                </a:graphic>
              </wp:anchor>
            </w:drawing>
          </mc:Choice>
          <mc:Fallback>
            <w:pict>
              <v:shape id="shape 11" o:spid="_x0000_s11" o:spt="32" type="#_x0000_t32" style="position:absolute;z-index:9;o:allowoverlap:true;o:allowincell:true;mso-position-horizontal-relative:text;margin-left:-100.7pt;mso-position-horizontal:absolute;mso-position-vertical-relative:text;margin-top:-12.2pt;mso-position-vertical:absolute;width:11.4pt;height:1.0pt;mso-wrap-distance-left:0.9pt;mso-wrap-distance-top:0.8pt;mso-wrap-distance-right:0.5pt;mso-wrap-distance-bottom:0.7pt;v-text-anchor:top;visibility:visible;" filled="f" strokecolor="#00B0F0" strokeweight="0.74pt">
                <v:textbox inset="0,0,0,0">
                  <w:txbxContent>
                    <w:p>
                      <w:r/>
                    </w:p>
                  </w:txbxContent>
                </v:textbox>
              </v:shape>
            </w:pict>
          </mc:Fallback>
        </mc:AlternateContent>
      </w:r>
    </w:p>
    <w:p>
      <w:pPr>
        <w:pStyle w:val="style5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9" behindDoc="0" locked="0" layoutInCell="1" allowOverlap="1">
                <wp:simplePos x="0" y="0"/>
                <wp:positionH relativeFrom="column">
                  <wp:posOffset>-831907</wp:posOffset>
                </wp:positionH>
                <wp:positionV relativeFrom="paragraph">
                  <wp:posOffset>105473</wp:posOffset>
                </wp:positionV>
                <wp:extent cx="2228979" cy="310300"/>
                <wp:effectExtent l="0" t="0" r="0" b="0"/>
                <wp:wrapNone/>
                <wp:docPr id="13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14" name="Rectangle 70"/>
                      <wps:cNvSpPr>
                        <a:spLocks noChangeAspect="1"/>
                      </wps:cNvSpPr>
                      <wps:spPr>
                        <a:xfrm flipH="0" flipV="0">
                          <a:off x="0" y="0"/>
                          <a:ext cx="2228979" cy="310300"/>
                        </a:xfrm>
                        <a:prstGeom prst="rect">
                          <a:avLst/>
                        </a:prstGeom>
                        <a:solidFill>
                          <a:srgbClr val="3D3737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tyle18"/>
                              <w:ind w:left="0" w:right="-83" w:firstLine="0"/>
                              <w:jc w:val="center"/>
                            </w:pPr>
                            <w:r>
                              <w:rPr>
                                <w:rFonts w:ascii="Baskerville Old Face" w:hAnsi="Baskerville Old Face" w:cs="Calibri"/>
                                <w:bCs/>
                                <w:color w:val="ffffff"/>
                                <w:sz w:val="28"/>
                                <w:szCs w:val="28"/>
                                <w:lang w:val="en-US"/>
                              </w:rPr>
                              <w:t xml:space="preserve">PERF</w:t>
                            </w:r>
                            <w:r>
                              <w:rPr>
                                <w:rFonts w:ascii="Baskerville Old Face" w:hAnsi="Baskerville Old Face" w:cs="Calibri"/>
                                <w:bCs/>
                                <w:color w:val="ffffff"/>
                                <w:sz w:val="28"/>
                                <w:szCs w:val="28"/>
                                <w:lang w:val="en-US"/>
                              </w:rPr>
                              <w:t xml:space="preserve">IL </w:t>
                            </w:r>
                          </w:p>
                        </w:txbxContent>
                      </wps:txbx>
                      <wps:bodyPr lIns="53996" tIns="53996" rIns="53996" bIns="53996" anchor="t"/>
                    </wps:wsp>
                  </a:graphicData>
                </a:graphic>
              </wp:anchor>
            </w:drawing>
          </mc:Choice>
          <mc:Fallback>
            <w:pict>
              <v:shape id="shape 12" o:spid="_x0000_s12" o:spt="1" type="#_x0000_t1" style="position:absolute;z-index:19;o:allowoverlap:true;o:allowincell:true;mso-position-horizontal-relative:text;margin-left:-65.5pt;mso-position-horizontal:absolute;mso-position-vertical-relative:text;margin-top:8.3pt;mso-position-vertical:absolute;width:175.5pt;height:24.4pt;mso-wrap-distance-left:0.0pt;mso-wrap-distance-top:0.0pt;mso-wrap-distance-right:0.0pt;mso-wrap-distance-bottom:0.0pt;v-text-anchor:top;visibility:visible;" fillcolor="#3D3737" stroked="f">
                <v:textbox inset="0,0,0,0">
                  <w:txbxContent>
                    <w:p>
                      <w:pPr>
                        <w:pStyle w:val="style18"/>
                        <w:ind w:left="0" w:right="-83" w:firstLine="0"/>
                        <w:jc w:val="center"/>
                      </w:pPr>
                      <w:r>
                        <w:rPr>
                          <w:rFonts w:ascii="Baskerville Old Face" w:hAnsi="Baskerville Old Face" w:cs="Calibri"/>
                          <w:bCs/>
                          <w:color w:val="ffffff"/>
                          <w:sz w:val="28"/>
                          <w:szCs w:val="28"/>
                          <w:lang w:val="en-US"/>
                        </w:rPr>
                        <w:t xml:space="preserve">PERF</w:t>
                      </w:r>
                      <w:r>
                        <w:rPr>
                          <w:rFonts w:ascii="Baskerville Old Face" w:hAnsi="Baskerville Old Face" w:cs="Calibri"/>
                          <w:bCs/>
                          <w:color w:val="ffffff"/>
                          <w:sz w:val="28"/>
                          <w:szCs w:val="28"/>
                          <w:lang w:val="en-US"/>
                        </w:rPr>
                        <w:t xml:space="preserve">IL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style5"/>
      </w:pPr>
    </w:p>
    <w:p>
      <w:pPr>
        <w:pStyle w:val="style5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7" behindDoc="0" locked="0" layoutInCell="1" allowOverlap="1">
                <wp:simplePos x="0" y="0"/>
                <wp:positionH relativeFrom="column">
                  <wp:posOffset>-1014776</wp:posOffset>
                </wp:positionH>
                <wp:positionV relativeFrom="paragraph">
                  <wp:posOffset>172789</wp:posOffset>
                </wp:positionV>
                <wp:extent cx="2552959" cy="1647976"/>
                <wp:effectExtent l="0" t="0" r="0" b="0"/>
                <wp:wrapNone/>
                <wp:docPr id="14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15" name="Cuadro de texto 8"/>
                      <wps:cNvSpPr>
                        <a:spLocks noChangeAspect="1"/>
                      </wps:cNvSpPr>
                      <wps:spPr>
                        <a:xfrm flipH="0" flipV="0">
                          <a:off x="0" y="0"/>
                          <a:ext cx="2552959" cy="16479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tyle18"/>
                              <w:spacing w:line="276" w:lineRule="aut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>
                            <w:pPr>
                              <w:pStyle w:val="style18"/>
                              <w:widowControl/>
                              <w:shd w:val="clear" w:color="auto" w:fill="auto"/>
                              <w:spacing w:before="0" w:after="0" w:line="276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Mangal" w:hAnsi="Mangal" w:cs="Mangal"/>
                                <w:iCs/>
                                <w:sz w:val="20"/>
                                <w:szCs w:val="20"/>
                              </w:rPr>
                              <w:t xml:space="preserve">Estudiant del IES Joan Ramis i Ramis,</w:t>
                            </w:r>
                          </w:p>
                          <w:p>
                            <w:pPr>
                              <w:pStyle w:val="style18"/>
                              <w:widowControl/>
                              <w:shd w:val="clear" w:color="auto" w:fill="auto"/>
                              <w:spacing w:before="0" w:after="0" w:line="276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Mangal" w:hAnsi="Mangal" w:cs="Mangal"/>
                                <w:iCs/>
                                <w:sz w:val="20"/>
                                <w:szCs w:val="20"/>
                              </w:rPr>
                              <w:t xml:space="preserve">a </w:t>
                            </w:r>
                            <w:r>
                              <w:rPr>
                                <w:rFonts w:ascii="Mangal" w:hAnsi="Mangal" w:cs="Mangal"/>
                                <w:iCs/>
                                <w:sz w:val="20"/>
                                <w:szCs w:val="20"/>
                              </w:rPr>
                              <w:t xml:space="preserve">la formaci</w:t>
                            </w:r>
                            <w:r>
                              <w:rPr>
                                <w:rFonts w:ascii="Mangal" w:hAnsi="Mangal" w:cs="Mangal"/>
                                <w:iCs/>
                                <w:sz w:val="20"/>
                                <w:szCs w:val="20"/>
                                <w:lang w:val="es-ES" w:eastAsia="es-ES"/>
                              </w:rPr>
                              <w:t xml:space="preserve">ó básica d’Informàtica.</w:t>
                            </w:r>
                          </w:p>
                          <w:p>
                            <w:pPr>
                              <w:pStyle w:val="style18"/>
                              <w:widowControl/>
                              <w:shd w:val="clear" w:color="auto" w:fill="auto"/>
                              <w:spacing w:before="0" w:after="0" w:line="276" w:lineRule="auto"/>
                              <w:ind w:left="0" w:right="0" w:firstLine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pStyle w:val="style18"/>
                              <w:widowControl/>
                              <w:shd w:val="clear" w:color="auto" w:fill="auto"/>
                              <w:spacing w:before="0" w:after="0" w:line="276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Mangal" w:hAnsi="Mangal" w:cs="Mangal"/>
                                <w:iCs/>
                                <w:sz w:val="20"/>
                                <w:szCs w:val="20"/>
                              </w:rPr>
                              <w:t xml:space="preserve">Actualment, m’estic</w:t>
                            </w:r>
                            <w:r>
                              <w:rPr>
                                <w:rFonts w:ascii="Mangal" w:hAnsi="Mangal" w:cs="Mangal"/>
                                <w:iCs/>
                                <w:sz w:val="20"/>
                                <w:szCs w:val="20"/>
                                <w:lang w:val="es-ES" w:eastAsia="es-ES"/>
                              </w:rPr>
                              <w:t xml:space="preserve"> centrant dins els llenguatges de programació.</w:t>
                            </w:r>
                          </w:p>
                          <w:p>
                            <w:pPr>
                              <w:pStyle w:val="style18"/>
                              <w:widowControl/>
                              <w:shd w:val="clear" w:color="auto" w:fill="auto"/>
                              <w:spacing w:before="0" w:after="0" w:line="276" w:lineRule="auto"/>
                              <w:ind w:left="0" w:right="0" w:firstLine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iCs/>
                                <w:sz w:val="12"/>
                                <w:szCs w:val="12"/>
                                <w:lang w:val="es-ES" w:eastAsia="es-ES"/>
                              </w:rPr>
                            </w:r>
                          </w:p>
                          <w:p>
                            <w:pPr>
                              <w:pStyle w:val="style18"/>
                              <w:widowControl/>
                              <w:shd w:val="clear" w:color="auto" w:fill="auto"/>
                              <w:spacing w:before="0" w:after="0" w:line="276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Mangal" w:hAnsi="Mangal" w:cs="Mangal"/>
                                <w:iCs/>
                                <w:sz w:val="20"/>
                                <w:szCs w:val="20"/>
                                <w:lang w:val="es-ES" w:eastAsia="es-ES"/>
                              </w:rPr>
                              <w:t xml:space="preserve">Tinc uns quants projectes i pagines Web creades.</w:t>
                            </w:r>
                          </w:p>
                          <w:p>
                            <w:pPr>
                              <w:pStyle w:val="style18"/>
                              <w:widowControl/>
                              <w:shd w:val="clear" w:color="auto" w:fill="auto"/>
                              <w:spacing w:before="0" w:after="0" w:line="276" w:lineRule="auto"/>
                              <w:ind w:left="113" w:right="0" w:firstLine="0"/>
                              <w:jc w:val="center"/>
                            </w:pPr>
                          </w:p>
                          <w:p>
                            <w:pPr>
                              <w:pStyle w:val="style18"/>
                              <w:widowControl/>
                              <w:shd w:val="clear" w:color="auto" w:fill="auto"/>
                              <w:spacing w:before="0" w:after="0" w:line="276" w:lineRule="auto"/>
                              <w:ind w:left="0" w:right="0" w:firstLine="0"/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lIns="53996" tIns="53996" rIns="53996" bIns="53996" anchor="t"/>
                    </wps:wsp>
                  </a:graphicData>
                </a:graphic>
              </wp:anchor>
            </w:drawing>
          </mc:Choice>
          <mc:Fallback>
            <w:pict>
              <v:shape id="shape 13" o:spid="_x0000_s13" o:spt="1" type="#_x0000_t1" style="position:absolute;z-index:17;o:allowoverlap:true;o:allowincell:true;mso-position-horizontal-relative:text;margin-left:-79.9pt;mso-position-horizontal:absolute;mso-position-vertical-relative:text;margin-top:13.6pt;mso-position-vertical:absolute;width:201.0pt;height:129.8pt;mso-wrap-distance-left:0.0pt;mso-wrap-distance-top:0.0pt;mso-wrap-distance-right:0.0pt;mso-wrap-distance-bottom:0.0pt;v-text-anchor:top;visibility:visible;" filled="f" stroked="f">
                <v:textbox inset="0,0,0,0">
                  <w:txbxContent>
                    <w:p>
                      <w:pPr>
                        <w:pStyle w:val="style18"/>
                        <w:spacing w:line="276" w:lineRule="auto"/>
                        <w:rPr>
                          <w:sz w:val="14"/>
                          <w:szCs w:val="14"/>
                        </w:rPr>
                      </w:pPr>
                    </w:p>
                    <w:p>
                      <w:pPr>
                        <w:pStyle w:val="style18"/>
                        <w:widowControl/>
                        <w:shd w:val="clear" w:color="auto" w:fill="auto"/>
                        <w:spacing w:before="0" w:after="0" w:line="276" w:lineRule="auto"/>
                        <w:ind w:left="0" w:right="0" w:firstLine="0"/>
                        <w:jc w:val="center"/>
                      </w:pPr>
                      <w:r>
                        <w:rPr>
                          <w:rFonts w:ascii="Mangal" w:hAnsi="Mangal" w:cs="Mangal"/>
                          <w:iCs/>
                          <w:sz w:val="20"/>
                          <w:szCs w:val="20"/>
                        </w:rPr>
                        <w:t xml:space="preserve">Estudiant del IES Joan Ramis i Ramis,</w:t>
                      </w:r>
                    </w:p>
                    <w:p>
                      <w:pPr>
                        <w:pStyle w:val="style18"/>
                        <w:widowControl/>
                        <w:shd w:val="clear" w:color="auto" w:fill="auto"/>
                        <w:spacing w:before="0" w:after="0" w:line="276" w:lineRule="auto"/>
                        <w:ind w:left="0" w:right="0" w:firstLine="0"/>
                        <w:jc w:val="center"/>
                      </w:pPr>
                      <w:r>
                        <w:rPr>
                          <w:rFonts w:ascii="Mangal" w:hAnsi="Mangal" w:cs="Mangal"/>
                          <w:iCs/>
                          <w:sz w:val="20"/>
                          <w:szCs w:val="20"/>
                        </w:rPr>
                        <w:t xml:space="preserve">a </w:t>
                      </w:r>
                      <w:r>
                        <w:rPr>
                          <w:rFonts w:ascii="Mangal" w:hAnsi="Mangal" w:cs="Mangal"/>
                          <w:iCs/>
                          <w:sz w:val="20"/>
                          <w:szCs w:val="20"/>
                        </w:rPr>
                        <w:t xml:space="preserve">la formaci</w:t>
                      </w:r>
                      <w:r>
                        <w:rPr>
                          <w:rFonts w:ascii="Mangal" w:hAnsi="Mangal" w:cs="Mangal"/>
                          <w:iCs/>
                          <w:sz w:val="20"/>
                          <w:szCs w:val="20"/>
                          <w:lang w:val="es-ES" w:eastAsia="es-ES"/>
                        </w:rPr>
                        <w:t xml:space="preserve">ó básica d’Informàtica.</w:t>
                      </w:r>
                    </w:p>
                    <w:p>
                      <w:pPr>
                        <w:pStyle w:val="style18"/>
                        <w:widowControl/>
                        <w:shd w:val="clear" w:color="auto" w:fill="auto"/>
                        <w:spacing w:before="0" w:after="0" w:line="276" w:lineRule="auto"/>
                        <w:ind w:left="0" w:right="0" w:firstLine="0"/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  <w:p>
                      <w:pPr>
                        <w:pStyle w:val="style18"/>
                        <w:widowControl/>
                        <w:shd w:val="clear" w:color="auto" w:fill="auto"/>
                        <w:spacing w:before="0" w:after="0" w:line="276" w:lineRule="auto"/>
                        <w:ind w:left="0" w:right="0" w:firstLine="0"/>
                        <w:jc w:val="center"/>
                      </w:pPr>
                      <w:r>
                        <w:rPr>
                          <w:rFonts w:ascii="Mangal" w:hAnsi="Mangal" w:cs="Mangal"/>
                          <w:iCs/>
                          <w:sz w:val="20"/>
                          <w:szCs w:val="20"/>
                        </w:rPr>
                        <w:t xml:space="preserve">Actualment, m’estic</w:t>
                      </w:r>
                      <w:r>
                        <w:rPr>
                          <w:rFonts w:ascii="Mangal" w:hAnsi="Mangal" w:cs="Mangal"/>
                          <w:iCs/>
                          <w:sz w:val="20"/>
                          <w:szCs w:val="20"/>
                          <w:lang w:val="es-ES" w:eastAsia="es-ES"/>
                        </w:rPr>
                        <w:t xml:space="preserve"> centrant dins els llenguatges de programació.</w:t>
                      </w:r>
                    </w:p>
                    <w:p>
                      <w:pPr>
                        <w:pStyle w:val="style18"/>
                        <w:widowControl/>
                        <w:shd w:val="clear" w:color="auto" w:fill="auto"/>
                        <w:spacing w:before="0" w:after="0" w:line="276" w:lineRule="auto"/>
                        <w:ind w:left="0" w:right="0" w:firstLine="0"/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Mangal" w:hAnsi="Mangal" w:cs="Mangal"/>
                          <w:iCs/>
                          <w:sz w:val="12"/>
                          <w:szCs w:val="12"/>
                          <w:lang w:val="es-ES" w:eastAsia="es-ES"/>
                        </w:rPr>
                      </w:r>
                    </w:p>
                    <w:p>
                      <w:pPr>
                        <w:pStyle w:val="style18"/>
                        <w:widowControl/>
                        <w:shd w:val="clear" w:color="auto" w:fill="auto"/>
                        <w:spacing w:before="0" w:after="0" w:line="276" w:lineRule="auto"/>
                        <w:ind w:left="0" w:right="0" w:firstLine="0"/>
                        <w:jc w:val="center"/>
                      </w:pPr>
                      <w:r>
                        <w:rPr>
                          <w:rFonts w:ascii="Mangal" w:hAnsi="Mangal" w:cs="Mangal"/>
                          <w:iCs/>
                          <w:sz w:val="20"/>
                          <w:szCs w:val="20"/>
                          <w:lang w:val="es-ES" w:eastAsia="es-ES"/>
                        </w:rPr>
                        <w:t xml:space="preserve">Tinc uns quants projectes i pagines Web creades.</w:t>
                      </w:r>
                    </w:p>
                    <w:p>
                      <w:pPr>
                        <w:pStyle w:val="style18"/>
                        <w:widowControl/>
                        <w:shd w:val="clear" w:color="auto" w:fill="auto"/>
                        <w:spacing w:before="0" w:after="0" w:line="276" w:lineRule="auto"/>
                        <w:ind w:left="113" w:right="0" w:firstLine="0"/>
                        <w:jc w:val="center"/>
                      </w:pPr>
                    </w:p>
                    <w:p>
                      <w:pPr>
                        <w:pStyle w:val="style18"/>
                        <w:widowControl/>
                        <w:shd w:val="clear" w:color="auto" w:fill="auto"/>
                        <w:spacing w:before="0" w:after="0" w:line="276" w:lineRule="auto"/>
                        <w:ind w:left="0" w:right="0" w:firstLine="0"/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style5"/>
      </w:pPr>
    </w:p>
    <w:p>
      <w:pPr>
        <w:pStyle w:val="style5"/>
      </w:pPr>
    </w:p>
    <w:p>
      <w:pPr>
        <w:pStyle w:val="style5"/>
      </w:pPr>
    </w:p>
    <w:p>
      <w:pPr>
        <w:pStyle w:val="style5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11519" distB="7559" distL="8999" distR="8999" simplePos="0" relativeHeight="10" behindDoc="0" locked="0" layoutInCell="1" allowOverlap="1">
                <wp:simplePos x="0" y="0"/>
                <wp:positionH relativeFrom="column">
                  <wp:posOffset>-1279359</wp:posOffset>
                </wp:positionH>
                <wp:positionV relativeFrom="paragraph">
                  <wp:posOffset>15839</wp:posOffset>
                </wp:positionV>
                <wp:extent cx="144350" cy="12700"/>
                <wp:effectExtent l="0" t="0" r="0" b="0"/>
                <wp:wrapNone/>
                <wp:docPr id="15" name="AutoShap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16" name="AutoShape 217"/>
                      <wps:cNvSpPr>
                        <a:spLocks noChangeAspect="1"/>
                      </wps:cNvSpPr>
                      <wps:spPr>
                        <a:xfrm flipH="0" flipV="0">
                          <a:off x="0" y="0"/>
                          <a:ext cx="144350" cy="12700"/>
                        </a:xfrm>
                        <a:prstGeom prst="straightConnector1">
                          <a:avLst/>
                        </a:prstGeom>
                        <a:noFill/>
                        <a:ln w="9359">
                          <a:solidFill>
                            <a:srgbClr val="00B0F0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r/>
                          </w:p>
                        </w:txbxContent>
                      </wps:txbx>
                      <wps:bodyPr lIns="89994" tIns="44997" rIns="89994" bIns="44997" anchor="t"/>
                    </wps:wsp>
                  </a:graphicData>
                </a:graphic>
              </wp:anchor>
            </w:drawing>
          </mc:Choice>
          <mc:Fallback>
            <w:pict>
              <v:shape id="shape 14" o:spid="_x0000_s14" o:spt="32" type="#_x0000_t32" style="position:absolute;z-index:10;o:allowoverlap:true;o:allowincell:true;mso-position-horizontal-relative:text;margin-left:-100.7pt;mso-position-horizontal:absolute;mso-position-vertical-relative:text;margin-top:1.2pt;mso-position-vertical:absolute;width:11.4pt;height:1.0pt;mso-wrap-distance-left:0.7pt;mso-wrap-distance-top:0.9pt;mso-wrap-distance-right:0.7pt;mso-wrap-distance-bottom:0.6pt;v-text-anchor:top;visibility:visible;" filled="f" strokecolor="#00B0F0" strokeweight="0.74pt">
                <v:textbox inset="0,0,0,0">
                  <w:txbxContent>
                    <w:p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6" behindDoc="0" locked="0" layoutInCell="1" allowOverlap="1">
                <wp:simplePos x="0" y="0"/>
                <wp:positionH relativeFrom="column">
                  <wp:posOffset>1828684</wp:posOffset>
                </wp:positionH>
                <wp:positionV relativeFrom="paragraph">
                  <wp:posOffset>88194</wp:posOffset>
                </wp:positionV>
                <wp:extent cx="4326927" cy="297341"/>
                <wp:effectExtent l="0" t="0" r="0" b="0"/>
                <wp:wrapNone/>
                <wp:docPr id="16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17" name="Rectangle 48"/>
                      <wps:cNvSpPr>
                        <a:spLocks noChangeAspect="1"/>
                      </wps:cNvSpPr>
                      <wps:spPr>
                        <a:xfrm flipH="0" flipV="0">
                          <a:off x="0" y="0"/>
                          <a:ext cx="4326927" cy="297341"/>
                        </a:xfrm>
                        <a:prstGeom prst="rect">
                          <a:avLst/>
                        </a:prstGeom>
                        <a:solidFill>
                          <a:srgbClr val="373741"/>
                        </a:solidFill>
                        <a:ln>
                          <a:noFill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</w:pPr>
                            <w:r>
                              <w:rPr>
                                <w:rFonts w:ascii="Baskerville Old Face" w:hAnsi="Baskerville Old Face" w:cs="Calibri"/>
                                <w:bCs/>
                                <w:color w:val="ffffff"/>
                                <w:sz w:val="28"/>
                                <w:szCs w:val="28"/>
                                <w:lang w:val="en-US"/>
                              </w:rPr>
                              <w:t xml:space="preserve">EXPERIENCIA</w:t>
                            </w:r>
                            <w:r>
                              <w:rPr>
                                <w:rFonts w:ascii="Baskerville Old Face" w:hAnsi="Baskerville Old Face" w:cs="Calibri"/>
                                <w:bCs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Baskerville Old Face" w:hAnsi="Baskerville Old Face" w:cs="Calibri"/>
                                <w:bCs/>
                                <w:color w:val="ffffff"/>
                                <w:sz w:val="28"/>
                                <w:szCs w:val="28"/>
                                <w:lang w:val="en-US"/>
                              </w:rPr>
                              <w:t xml:space="preserve">PROFESIONAL</w:t>
                            </w:r>
                          </w:p>
                        </w:txbxContent>
                      </wps:txbx>
                      <wps:bodyPr lIns="53996" tIns="53996" rIns="53996" bIns="53996" anchor="t"/>
                    </wps:wsp>
                  </a:graphicData>
                </a:graphic>
              </wp:anchor>
            </w:drawing>
          </mc:Choice>
          <mc:Fallback>
            <w:pict>
              <v:shape id="shape 15" o:spid="_x0000_s15" o:spt="1" type="#_x0000_t1" style="position:absolute;z-index:16;o:allowoverlap:true;o:allowincell:true;mso-position-horizontal-relative:text;margin-left:144.0pt;mso-position-horizontal:absolute;mso-position-vertical-relative:text;margin-top:6.9pt;mso-position-vertical:absolute;width:340.7pt;height:23.4pt;mso-wrap-distance-left:0.0pt;mso-wrap-distance-top:0.0pt;mso-wrap-distance-right:0.0pt;mso-wrap-distance-bottom:0.0pt;v-text-anchor:top;visibility:visible;" fillcolor="#373741" stroked="f">
                <v:textbox inset="0,0,0,0">
                  <w:txbxContent>
                    <w:p>
                      <w:pPr>
                        <w:pStyle w:val="style18"/>
                        <w:jc w:val="center"/>
                      </w:pPr>
                      <w:r>
                        <w:rPr>
                          <w:rFonts w:ascii="Baskerville Old Face" w:hAnsi="Baskerville Old Face" w:cs="Calibri"/>
                          <w:bCs/>
                          <w:color w:val="ffffff"/>
                          <w:sz w:val="28"/>
                          <w:szCs w:val="28"/>
                          <w:lang w:val="en-US"/>
                        </w:rPr>
                        <w:t xml:space="preserve">EXPERIENCIA</w:t>
                      </w:r>
                      <w:r>
                        <w:rPr>
                          <w:rFonts w:ascii="Baskerville Old Face" w:hAnsi="Baskerville Old Face" w:cs="Calibri"/>
                          <w:bCs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Baskerville Old Face" w:hAnsi="Baskerville Old Face" w:cs="Calibri"/>
                          <w:bCs/>
                          <w:color w:val="ffffff"/>
                          <w:sz w:val="28"/>
                          <w:szCs w:val="28"/>
                          <w:lang w:val="en-US"/>
                        </w:rPr>
                        <w:t xml:space="preserve">PROFESIONAL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style5"/>
      </w:pPr>
    </w:p>
    <w:p>
      <w:pPr>
        <w:pStyle w:val="style5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1799" distL="0" distR="0" simplePos="0" relativeHeight="4" behindDoc="0" locked="0" layoutInCell="1" allowOverlap="1">
                <wp:simplePos x="0" y="0"/>
                <wp:positionH relativeFrom="column">
                  <wp:posOffset>2983132</wp:posOffset>
                </wp:positionH>
                <wp:positionV relativeFrom="paragraph">
                  <wp:posOffset>153710</wp:posOffset>
                </wp:positionV>
                <wp:extent cx="3228276" cy="1447828"/>
                <wp:effectExtent l="0" t="0" r="0" b="0"/>
                <wp:wrapNone/>
                <wp:docPr id="17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18" name="Cuadro de texto 10"/>
                      <wps:cNvSpPr>
                        <a:spLocks noChangeAspect="1"/>
                      </wps:cNvSpPr>
                      <wps:spPr>
                        <a:xfrm flipH="0" flipV="0">
                          <a:off x="0" y="0"/>
                          <a:ext cx="3228276" cy="1447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tyle18"/>
                            </w:pPr>
                            <w:r>
                              <w:rPr>
                                <w:rFonts w:ascii="Mangal" w:hAnsi="Mangal" w:cs="Mang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Fundaci</w:t>
                            </w:r>
                            <w:r>
                              <w:rPr>
                                <w:rFonts w:ascii="Mangal" w:hAnsi="Mangal" w:cs="Mangal"/>
                                <w:b/>
                                <w:color w:val="000000"/>
                                <w:sz w:val="20"/>
                                <w:szCs w:val="20"/>
                                <w:lang w:val="es-ES" w:eastAsia="es-ES"/>
                              </w:rPr>
                              <w:t xml:space="preserve">ó</w:t>
                            </w:r>
                          </w:p>
                          <w:p>
                            <w:pPr>
                              <w:pStyle w:val="style18"/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  <w:t xml:space="preserve">Taaques Inform</w:t>
                            </w:r>
                            <w: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  <w:lang w:val="es-ES" w:eastAsia="es-ES"/>
                              </w:rPr>
                              <w:t xml:space="preserve">àtiques generals</w:t>
                            </w:r>
                          </w:p>
                          <w:p>
                            <w:pPr>
                              <w:pStyle w:val="style18"/>
                            </w:pPr>
                            <w:r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</w:p>
                          <w:p>
                            <w:pPr>
                              <w:pStyle w:val="style16"/>
                              <w:numPr>
                                <w:numId w:val="7"/>
                                <w:ilvl w:val="0"/>
                              </w:numPr>
                              <w:ind w:left="284" w:right="0" w:hanging="283"/>
                            </w:pPr>
                            <w:r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 xml:space="preserve">Ajuda relacionada amb l’Inform</w:t>
                            </w:r>
                            <w:r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  <w:lang w:val="es-ES" w:eastAsia="es-ES"/>
                              </w:rPr>
                              <w:t xml:space="preserve">àtica</w:t>
                            </w:r>
                          </w:p>
                          <w:p>
                            <w:pPr>
                              <w:pStyle w:val="style16"/>
                              <w:numPr>
                                <w:numId w:val="7"/>
                                <w:ilvl w:val="0"/>
                              </w:numPr>
                              <w:ind w:left="284" w:right="0" w:hanging="283"/>
                            </w:pPr>
                            <w:r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 xml:space="preserve">Fer documents i tasques administradores </w:t>
                            </w:r>
                          </w:p>
                          <w:p>
                            <w:pPr>
                              <w:pStyle w:val="style16"/>
                              <w:numPr>
                                <w:numId w:val="7"/>
                                <w:ilvl w:val="0"/>
                              </w:numPr>
                              <w:ind w:left="284" w:right="0" w:hanging="283"/>
                            </w:pPr>
                            <w:r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 xml:space="preserve">Mantenir</w:t>
                            </w:r>
                            <w:r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  <w:lang w:val="es-ES" w:eastAsia="es-ES"/>
                              </w:rPr>
                              <w:t xml:space="preserve"> les xarxes socials de l’empresa</w:t>
                            </w:r>
                          </w:p>
                          <w:p>
                            <w:pPr>
                              <w:pStyle w:val="style18"/>
                              <w:rPr>
                                <w:rFonts w:ascii="Mangal" w:hAnsi="Mangal" w:cs="Mangal"/>
                                <w:color w:val="000000"/>
                                <w:u w:val="single"/>
                              </w:rPr>
                            </w:pPr>
                          </w:p>
                          <w:p>
                            <w:pPr>
                              <w:pStyle w:val="style18"/>
                            </w:pPr>
                            <w:r>
                              <w:rPr>
                                <w:rFonts w:ascii="Mangal" w:hAnsi="Mangal" w:cs="Mangal"/>
                                <w:b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lIns="53996" tIns="53996" rIns="53996" bIns="53996" anchor="t"/>
                    </wps:wsp>
                  </a:graphicData>
                </a:graphic>
              </wp:anchor>
            </w:drawing>
          </mc:Choice>
          <mc:Fallback>
            <w:pict>
              <v:shape id="shape 16" o:spid="_x0000_s16" o:spt="1" type="#_x0000_t1" style="position:absolute;z-index:4;o:allowoverlap:true;o:allowincell:true;mso-position-horizontal-relative:text;margin-left:234.9pt;mso-position-horizontal:absolute;mso-position-vertical-relative:text;margin-top:12.1pt;mso-position-vertical:absolute;width:254.2pt;height:114.0pt;mso-wrap-distance-left:0.0pt;mso-wrap-distance-top:0.0pt;mso-wrap-distance-right:0.0pt;mso-wrap-distance-bottom:0.1pt;v-text-anchor:top;visibility:visible;" filled="f" stroked="f">
                <v:textbox inset="0,0,0,0">
                  <w:txbxContent>
                    <w:p>
                      <w:pPr>
                        <w:pStyle w:val="style18"/>
                      </w:pPr>
                      <w:r>
                        <w:rPr>
                          <w:rFonts w:ascii="Mangal" w:hAnsi="Mangal" w:cs="Mangal"/>
                          <w:b/>
                          <w:color w:val="000000"/>
                          <w:sz w:val="20"/>
                          <w:szCs w:val="20"/>
                        </w:rPr>
                        <w:t xml:space="preserve">Fundaci</w:t>
                      </w:r>
                      <w:r>
                        <w:rPr>
                          <w:rFonts w:ascii="Mangal" w:hAnsi="Mangal" w:cs="Mangal"/>
                          <w:b/>
                          <w:color w:val="000000"/>
                          <w:sz w:val="20"/>
                          <w:szCs w:val="20"/>
                          <w:lang w:val="es-ES" w:eastAsia="es-ES"/>
                        </w:rPr>
                        <w:t xml:space="preserve">ó</w:t>
                      </w:r>
                    </w:p>
                    <w:p>
                      <w:pPr>
                        <w:pStyle w:val="style18"/>
                      </w:pPr>
                      <w: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 xml:space="preserve"> </w:t>
                        <w:t xml:space="preserve">Taaques Inform</w:t>
                      </w:r>
                      <w: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  <w:lang w:val="es-ES" w:eastAsia="es-ES"/>
                        </w:rPr>
                        <w:t xml:space="preserve">àtiques generals</w:t>
                      </w:r>
                    </w:p>
                    <w:p>
                      <w:pPr>
                        <w:pStyle w:val="style18"/>
                      </w:pPr>
                      <w:r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</w:p>
                    <w:p>
                      <w:pPr>
                        <w:pStyle w:val="style16"/>
                        <w:numPr>
                          <w:numId w:val="7"/>
                          <w:ilvl w:val="0"/>
                        </w:numPr>
                        <w:ind w:left="284" w:right="0" w:hanging="283"/>
                      </w:pPr>
                      <w:r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 xml:space="preserve">Ajuda relacionada amb l’Inform</w:t>
                      </w:r>
                      <w:r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  <w:lang w:val="es-ES" w:eastAsia="es-ES"/>
                        </w:rPr>
                        <w:t xml:space="preserve">àtica</w:t>
                      </w:r>
                    </w:p>
                    <w:p>
                      <w:pPr>
                        <w:pStyle w:val="style16"/>
                        <w:numPr>
                          <w:numId w:val="7"/>
                          <w:ilvl w:val="0"/>
                        </w:numPr>
                        <w:ind w:left="284" w:right="0" w:hanging="283"/>
                      </w:pPr>
                      <w:r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 xml:space="preserve">Fer documents i tasques administradores </w:t>
                      </w:r>
                    </w:p>
                    <w:p>
                      <w:pPr>
                        <w:pStyle w:val="style16"/>
                        <w:numPr>
                          <w:numId w:val="7"/>
                          <w:ilvl w:val="0"/>
                        </w:numPr>
                        <w:ind w:left="284" w:right="0" w:hanging="283"/>
                      </w:pPr>
                      <w:r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 xml:space="preserve">Mantenir</w:t>
                      </w:r>
                      <w:r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  <w:lang w:val="es-ES" w:eastAsia="es-ES"/>
                        </w:rPr>
                        <w:t xml:space="preserve"> les xarxes socials de l’empresa</w:t>
                      </w:r>
                    </w:p>
                    <w:p>
                      <w:pPr>
                        <w:pStyle w:val="style18"/>
                        <w:rPr>
                          <w:rFonts w:ascii="Mangal" w:hAnsi="Mangal" w:cs="Mangal"/>
                          <w:color w:val="000000"/>
                          <w:u w:val="single"/>
                        </w:rPr>
                      </w:pPr>
                    </w:p>
                    <w:p>
                      <w:pPr>
                        <w:pStyle w:val="style18"/>
                      </w:pPr>
                      <w:r>
                        <w:rPr>
                          <w:rFonts w:ascii="Mangal" w:hAnsi="Mangal" w:cs="Mangal"/>
                          <w:b/>
                          <w:color w:val="000000"/>
                          <w:sz w:val="20"/>
                          <w:szCs w:val="2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5" behindDoc="0" locked="0" layoutInCell="1" allowOverlap="1">
                <wp:simplePos x="0" y="0"/>
                <wp:positionH relativeFrom="column">
                  <wp:posOffset>1785487</wp:posOffset>
                </wp:positionH>
                <wp:positionV relativeFrom="paragraph">
                  <wp:posOffset>153710</wp:posOffset>
                </wp:positionV>
                <wp:extent cx="1278279" cy="1438469"/>
                <wp:effectExtent l="0" t="0" r="0" b="0"/>
                <wp:wrapNone/>
                <wp:docPr id="18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19" name="Cuadro de texto 9"/>
                      <wps:cNvSpPr>
                        <a:spLocks noChangeAspect="1"/>
                      </wps:cNvSpPr>
                      <wps:spPr>
                        <a:xfrm flipH="0" flipV="0">
                          <a:off x="0" y="0"/>
                          <a:ext cx="1278279" cy="14384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tyle18"/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r>
                          </w:p>
                          <w:p>
                            <w:pPr>
                              <w:pStyle w:val="style18"/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r>
                          </w:p>
                          <w:p>
                            <w:pPr>
                              <w:pStyle w:val="style18"/>
                              <w:jc w:val="center"/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 xml:space="preserve">De 01/07/2021 </w:t>
                            </w:r>
                          </w:p>
                          <w:p>
                            <w:pPr>
                              <w:pStyle w:val="style18"/>
                              <w:jc w:val="center"/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 xml:space="preserve">a 01/08/2021 </w:t>
                            </w:r>
                          </w:p>
                          <w:p>
                            <w:pPr>
                              <w:pStyle w:val="style18"/>
                              <w:jc w:val="center"/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 xml:space="preserve">(Ma</w:t>
                            </w: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  <w:lang w:val="es-ES" w:eastAsia="es-ES"/>
                              </w:rPr>
                              <w:t xml:space="preserve">ó, Menorca, Espanya)</w:t>
                            </w:r>
                          </w:p>
                          <w:p>
                            <w:pPr>
                              <w:pStyle w:val="style18"/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style18"/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style18"/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style18"/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style18"/>
                            </w:pPr>
                          </w:p>
                        </w:txbxContent>
                      </wps:txbx>
                      <wps:bodyPr lIns="53996" tIns="53996" rIns="53996" bIns="53996" anchor="t"/>
                    </wps:wsp>
                  </a:graphicData>
                </a:graphic>
              </wp:anchor>
            </w:drawing>
          </mc:Choice>
          <mc:Fallback>
            <w:pict>
              <v:shape id="shape 17" o:spid="_x0000_s17" o:spt="1" type="#_x0000_t1" style="position:absolute;z-index:5;o:allowoverlap:true;o:allowincell:true;mso-position-horizontal-relative:text;margin-left:140.6pt;mso-position-horizontal:absolute;mso-position-vertical-relative:text;margin-top:12.1pt;mso-position-vertical:absolute;width:100.7pt;height:113.3pt;mso-wrap-distance-left:0.0pt;mso-wrap-distance-top:0.0pt;mso-wrap-distance-right:0.0pt;mso-wrap-distance-bottom:0.0pt;v-text-anchor:top;visibility:visible;" filled="f" stroked="f">
                <v:textbox inset="0,0,0,0">
                  <w:txbxContent>
                    <w:p>
                      <w:pPr>
                        <w:pStyle w:val="style18"/>
                      </w:pP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r>
                    </w:p>
                    <w:p>
                      <w:pPr>
                        <w:pStyle w:val="style18"/>
                      </w:pP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r>
                    </w:p>
                    <w:p>
                      <w:pPr>
                        <w:pStyle w:val="style18"/>
                        <w:jc w:val="center"/>
                      </w:pP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 xml:space="preserve">De 01/07/2021 </w:t>
                      </w:r>
                    </w:p>
                    <w:p>
                      <w:pPr>
                        <w:pStyle w:val="style18"/>
                        <w:jc w:val="center"/>
                      </w:pP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 xml:space="preserve">a 01/08/2021 </w:t>
                      </w:r>
                    </w:p>
                    <w:p>
                      <w:pPr>
                        <w:pStyle w:val="style18"/>
                        <w:jc w:val="center"/>
                      </w:pP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 xml:space="preserve">(Ma</w:t>
                      </w: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  <w:lang w:val="es-ES" w:eastAsia="es-ES"/>
                        </w:rPr>
                        <w:t xml:space="preserve">ó, Menorca, Espanya)</w:t>
                      </w:r>
                    </w:p>
                    <w:p>
                      <w:pPr>
                        <w:pStyle w:val="style18"/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</w:p>
                    <w:p>
                      <w:pPr>
                        <w:pStyle w:val="style18"/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</w:p>
                    <w:p>
                      <w:pPr>
                        <w:pStyle w:val="style18"/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</w:p>
                    <w:p>
                      <w:pPr>
                        <w:pStyle w:val="style18"/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</w:p>
                    <w:p>
                      <w:pPr>
                        <w:pStyle w:val="style18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style5"/>
      </w:pPr>
    </w:p>
    <w:p>
      <w:pPr>
        <w:pStyle w:val="style5"/>
      </w:pPr>
    </w:p>
    <w:p>
      <w:pPr>
        <w:pStyle w:val="style5"/>
        <w:rPr>
          <w:i/>
        </w:rPr>
      </w:pPr>
    </w:p>
    <w:p>
      <w:pPr>
        <w:pStyle w:val="style5"/>
      </w:pPr>
    </w:p>
    <w:p>
      <w:pPr>
        <w:pStyle w:val="style5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11519" distB="7559" distL="7559" distR="10079" simplePos="0" relativeHeight="11" behindDoc="0" locked="0" layoutInCell="1" allowOverlap="1">
                <wp:simplePos x="0" y="0"/>
                <wp:positionH relativeFrom="column">
                  <wp:posOffset>-1279359</wp:posOffset>
                </wp:positionH>
                <wp:positionV relativeFrom="paragraph">
                  <wp:posOffset>24838</wp:posOffset>
                </wp:positionV>
                <wp:extent cx="144350" cy="12700"/>
                <wp:effectExtent l="0" t="0" r="0" b="0"/>
                <wp:wrapNone/>
                <wp:docPr id="19" name="AutoShap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20" name="AutoShape 218"/>
                      <wps:cNvSpPr>
                        <a:spLocks noChangeAspect="1"/>
                      </wps:cNvSpPr>
                      <wps:spPr>
                        <a:xfrm flipH="0" flipV="0">
                          <a:off x="0" y="0"/>
                          <a:ext cx="144350" cy="12700"/>
                        </a:xfrm>
                        <a:prstGeom prst="straightConnector1">
                          <a:avLst/>
                        </a:prstGeom>
                        <a:noFill/>
                        <a:ln w="9359">
                          <a:solidFill>
                            <a:srgbClr val="00B0F0"/>
                          </a:solidFill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r/>
                          </w:p>
                        </w:txbxContent>
                      </wps:txbx>
                      <wps:bodyPr lIns="89994" tIns="44997" rIns="89994" bIns="44997" anchor="t"/>
                    </wps:wsp>
                  </a:graphicData>
                </a:graphic>
              </wp:anchor>
            </w:drawing>
          </mc:Choice>
          <mc:Fallback>
            <w:pict>
              <v:shape id="shape 18" o:spid="_x0000_s18" o:spt="32" type="#_x0000_t32" style="position:absolute;z-index:11;o:allowoverlap:true;o:allowincell:true;mso-position-horizontal-relative:text;margin-left:-100.7pt;mso-position-horizontal:absolute;mso-position-vertical-relative:text;margin-top:2.0pt;mso-position-vertical:absolute;width:11.4pt;height:1.0pt;mso-wrap-distance-left:0.6pt;mso-wrap-distance-top:0.9pt;mso-wrap-distance-right:0.8pt;mso-wrap-distance-bottom:0.6pt;v-text-anchor:top;visibility:visible;" filled="f" strokecolor="#00B0F0" strokeweight="0.74pt">
                <v:textbox inset="0,0,0,0">
                  <w:txbxContent>
                    <w:p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8" behindDoc="0" locked="0" layoutInCell="1" allowOverlap="1">
                <wp:simplePos x="0" y="0"/>
                <wp:positionH relativeFrom="column">
                  <wp:posOffset>-831907</wp:posOffset>
                </wp:positionH>
                <wp:positionV relativeFrom="paragraph">
                  <wp:posOffset>114832</wp:posOffset>
                </wp:positionV>
                <wp:extent cx="2228979" cy="264583"/>
                <wp:effectExtent l="0" t="0" r="0" b="0"/>
                <wp:wrapNone/>
                <wp:docPr id="2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21" name="Rectangle 70"/>
                      <wps:cNvSpPr>
                        <a:spLocks noChangeAspect="1"/>
                      </wps:cNvSpPr>
                      <wps:spPr>
                        <a:xfrm flipH="0" flipV="0">
                          <a:off x="0" y="0"/>
                          <a:ext cx="2228979" cy="264583"/>
                        </a:xfrm>
                        <a:prstGeom prst="rect">
                          <a:avLst/>
                        </a:prstGeom>
                        <a:solidFill>
                          <a:srgbClr val="3D3737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tyle18"/>
                              <w:ind w:left="0" w:right="-83" w:firstLine="0"/>
                              <w:jc w:val="center"/>
                            </w:pPr>
                            <w:r>
                              <w:rPr>
                                <w:rFonts w:ascii="Baskerville Old Face" w:hAnsi="Baskerville Old Face" w:cs="Calibri"/>
                                <w:bCs/>
                                <w:color w:val="ffffff"/>
                                <w:sz w:val="28"/>
                                <w:szCs w:val="28"/>
                                <w:lang w:val="en-US"/>
                              </w:rPr>
                              <w:t xml:space="preserve">HABILIDADES</w:t>
                            </w:r>
                          </w:p>
                        </w:txbxContent>
                      </wps:txbx>
                      <wps:bodyPr lIns="53996" tIns="53996" rIns="53996" bIns="53996" anchor="t"/>
                    </wps:wsp>
                  </a:graphicData>
                </a:graphic>
              </wp:anchor>
            </w:drawing>
          </mc:Choice>
          <mc:Fallback>
            <w:pict>
              <v:shape id="shape 19" o:spid="_x0000_s19" o:spt="1" type="#_x0000_t1" style="position:absolute;z-index:18;o:allowoverlap:true;o:allowincell:true;mso-position-horizontal-relative:text;margin-left:-65.5pt;mso-position-horizontal:absolute;mso-position-vertical-relative:text;margin-top:9.0pt;mso-position-vertical:absolute;width:175.5pt;height:20.8pt;mso-wrap-distance-left:0.0pt;mso-wrap-distance-top:0.0pt;mso-wrap-distance-right:0.0pt;mso-wrap-distance-bottom:0.0pt;v-text-anchor:top;visibility:visible;" fillcolor="#3D3737" stroked="f">
                <v:textbox inset="0,0,0,0">
                  <w:txbxContent>
                    <w:p>
                      <w:pPr>
                        <w:pStyle w:val="style18"/>
                        <w:ind w:left="0" w:right="-83" w:firstLine="0"/>
                        <w:jc w:val="center"/>
                      </w:pPr>
                      <w:r>
                        <w:rPr>
                          <w:rFonts w:ascii="Baskerville Old Face" w:hAnsi="Baskerville Old Face" w:cs="Calibri"/>
                          <w:bCs/>
                          <w:color w:val="ffffff"/>
                          <w:sz w:val="28"/>
                          <w:szCs w:val="28"/>
                          <w:lang w:val="en-US"/>
                        </w:rPr>
                        <w:t xml:space="preserve">HABILIDADES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style5"/>
      </w:pPr>
    </w:p>
    <w:p>
      <w:pPr>
        <w:pStyle w:val="style5"/>
      </w:pPr>
    </w:p>
    <w:p>
      <w:pPr>
        <w:pStyle w:val="style17"/>
        <w:pageBreakBefore/>
        <w:tabs>
          <w:tab w:val="left" w:pos="6803"/>
          <w:tab w:val="left" w:pos="6944"/>
          <w:tab w:val="left" w:pos="7228"/>
        </w:tabs>
        <w:ind w:left="-992" w:right="-852" w:firstLine="0"/>
      </w:pPr>
      <w:r>
        <w:rPr>
          <w:rFonts w:ascii="Poppins" w:hAnsi="Poppins" w:cs="Poppins"/>
          <w:b/>
          <w:bCs/>
          <w:sz w:val="44"/>
          <w:szCs w:val="44"/>
          <w:lang w:val="fr-FR"/>
        </w:rPr>
      </w:r>
    </w:p>
    <w:sectPr>
      <w:type w:val="nextPage"/>
      <w:pgSz w:w="11905" w:h="16837" w:orient="portrait"/>
      <w:pgMar w:top="1417" w:right="1701" w:bottom="284" w:left="1701" w:header="1417" w:footer="284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askerville Old Face">
    <w:panose1 w:val="02020602060505020204"/>
  </w:font>
  <w:font w:name="Century Gothic">
    <w:panose1 w:val="020B0604020202020204"/>
  </w:font>
  <w:font w:name="Calibri">
    <w:panose1 w:val="020F0502020204030204"/>
  </w:font>
  <w:font w:name="&amp;apos;Courier New&amp;apos;">
    <w:panose1 w:val="02000603000000000000"/>
  </w:font>
  <w:font w:name="Poppins">
    <w:panose1 w:val="02000603000000000000"/>
  </w:font>
  <w:font w:name="Symbol">
    <w:panose1 w:val="05010000000000000000"/>
  </w:font>
  <w:font w:name="Lohit Devanagari">
    <w:panose1 w:val="020B0600000000000000"/>
  </w:font>
  <w:font w:name="Courier New">
    <w:panose1 w:val="02070409020205020404"/>
  </w:font>
  <w:font w:name="Mangal">
    <w:panose1 w:val="02040503050406030204"/>
  </w:font>
  <w:font w:name="FreeSerif">
    <w:panose1 w:val="02020603050405020304"/>
  </w:font>
  <w:font w:name="Liberation Sans">
    <w:panose1 w:val="020B0604020202020204"/>
  </w:font>
  <w:font w:name="Wingdings">
    <w:panose1 w:val="05010000000000000000"/>
  </w:font>
  <w:font w:name="Times New Roman">
    <w:panose1 w:val="02020603050405020304"/>
  </w:font>
  <w:font w:name="F">
    <w:panose1 w:val="020F0409020205020404"/>
  </w:font>
  <w:font w:name="Noto Sans CJK SC">
    <w:panose1 w:val="020B0500000000000000"/>
  </w:font>
  <w:font w:name="MS Mincho">
    <w:panose1 w:val="02020606060505090204"/>
  </w:font>
  <w:font w:name="Lucida Grande">
    <w:panose1 w:val="02000603000000000000"/>
  </w:font>
  <w:font w:name="Cambria">
    <w:panose1 w:val="02040503050406030204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>
    <w:multiLevelType w:val="hybridMultilevel"/>
    <w:lvl w:ilvl="0">
      <w:numFmt w:val="bullet"/>
      <w:suff w:val="tab"/>
      <w:lvlText w:val=""/>
      <w:lvlJc w:val="left"/>
      <w:pPr>
        <w:ind w:left="720" w:hanging="360"/>
      </w:pPr>
      <w:rPr>
        <w:rFonts w:ascii="Symbol" w:hAnsi="Symbol" w:eastAsia="Symbol" w:cs="Symbol"/>
      </w:rPr>
    </w:lvl>
    <w:lvl w:ilvl="1">
      <w:numFmt w:val="bullet"/>
      <w:suff w:val="tab"/>
      <w:lvlText w:val="o"/>
      <w:lvlJc w:val="left"/>
      <w:pPr>
        <w:ind w:left="1440" w:hanging="360"/>
      </w:pPr>
      <w:rPr>
        <w:rFonts w:ascii="'Courier New'" w:hAnsi="'Courier New'" w:cs="'Courier New'"/>
      </w:rPr>
    </w:lvl>
    <w:lvl w:ilvl="2">
      <w:numFmt w:val="bullet"/>
      <w:suff w:val="tab"/>
      <w:lvlText w:val=""/>
      <w:lvlJc w:val="left"/>
      <w:pPr>
        <w:ind w:left="2160" w:hanging="36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880" w:hanging="360"/>
      </w:pPr>
      <w:rPr>
        <w:rFonts w:ascii="Symbol" w:hAnsi="Symbol" w:eastAsia="Symbol" w:cs="Symbol"/>
      </w:rPr>
    </w:lvl>
    <w:lvl w:ilvl="4">
      <w:numFmt w:val="bullet"/>
      <w:suff w:val="tab"/>
      <w:lvlText w:val="o"/>
      <w:lvlJc w:val="left"/>
      <w:pPr>
        <w:ind w:left="3600" w:hanging="360"/>
      </w:pPr>
      <w:rPr>
        <w:rFonts w:ascii="'Courier New'" w:hAnsi="'Courier New'" w:cs="'Courier New'"/>
      </w:rPr>
    </w:lvl>
    <w:lvl w:ilvl="5">
      <w:numFmt w:val="bullet"/>
      <w:suff w:val="tab"/>
      <w:lvlText w:val=""/>
      <w:lvlJc w:val="left"/>
      <w:pPr>
        <w:ind w:left="4320" w:hanging="36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040" w:hanging="360"/>
      </w:pPr>
      <w:rPr>
        <w:rFonts w:ascii="Symbol" w:hAnsi="Symbol" w:eastAsia="Symbol" w:cs="Symbol"/>
      </w:rPr>
    </w:lvl>
    <w:lvl w:ilvl="7">
      <w:numFmt w:val="bullet"/>
      <w:suff w:val="tab"/>
      <w:lvlText w:val="o"/>
      <w:lvlJc w:val="left"/>
      <w:pPr>
        <w:ind w:left="5760" w:hanging="360"/>
      </w:pPr>
      <w:rPr>
        <w:rFonts w:ascii="'Courier New'" w:hAnsi="'Courier New'" w:cs="'Courier New'"/>
      </w:rPr>
    </w:lvl>
    <w:lvl w:ilvl="8">
      <w:numFmt w:val="bullet"/>
      <w:suff w:val="tab"/>
      <w:lvlText w:val=""/>
      <w:lvlJc w:val="left"/>
      <w:pPr>
        <w:ind w:left="6480" w:hanging="360"/>
      </w:pPr>
      <w:rPr>
        <w:rFonts w:ascii="Wingdings" w:hAnsi="Wingdings" w:eastAsia="Wingdings" w:cs="Wingdings"/>
      </w:rPr>
    </w:lvl>
  </w:abstractNum>
  <w:abstractNum w:abstractNumId="2">
    <w:multiLevelType w:val="hybridMultilevel"/>
    <w:lvl w:ilvl="0">
      <w:numFmt w:val="bullet"/>
      <w:suff w:val="tab"/>
      <w:lvlText w:val=""/>
      <w:lvlJc w:val="left"/>
      <w:pPr>
        <w:ind w:left="720" w:hanging="360"/>
      </w:pPr>
      <w:rPr>
        <w:rFonts w:ascii="Symbol" w:hAnsi="Symbol" w:eastAsia="Symbol" w:cs="Symbol"/>
      </w:rPr>
    </w:lvl>
    <w:lvl w:ilvl="1">
      <w:numFmt w:val="bullet"/>
      <w:suff w:val="tab"/>
      <w:lvlText w:val="o"/>
      <w:lvlJc w:val="left"/>
      <w:pPr>
        <w:ind w:left="1440" w:hanging="360"/>
      </w:pPr>
      <w:rPr>
        <w:rFonts w:ascii="'Courier New'" w:hAnsi="'Courier New'" w:cs="'Courier New'"/>
      </w:rPr>
    </w:lvl>
    <w:lvl w:ilvl="2">
      <w:numFmt w:val="bullet"/>
      <w:suff w:val="tab"/>
      <w:lvlText w:val=""/>
      <w:lvlJc w:val="left"/>
      <w:pPr>
        <w:ind w:left="2160" w:hanging="36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880" w:hanging="360"/>
      </w:pPr>
      <w:rPr>
        <w:rFonts w:ascii="Symbol" w:hAnsi="Symbol" w:eastAsia="Symbol" w:cs="Symbol"/>
      </w:rPr>
    </w:lvl>
    <w:lvl w:ilvl="4">
      <w:numFmt w:val="bullet"/>
      <w:suff w:val="tab"/>
      <w:lvlText w:val="o"/>
      <w:lvlJc w:val="left"/>
      <w:pPr>
        <w:ind w:left="3600" w:hanging="360"/>
      </w:pPr>
      <w:rPr>
        <w:rFonts w:ascii="'Courier New'" w:hAnsi="'Courier New'" w:cs="'Courier New'"/>
      </w:rPr>
    </w:lvl>
    <w:lvl w:ilvl="5">
      <w:numFmt w:val="bullet"/>
      <w:suff w:val="tab"/>
      <w:lvlText w:val=""/>
      <w:lvlJc w:val="left"/>
      <w:pPr>
        <w:ind w:left="4320" w:hanging="36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040" w:hanging="360"/>
      </w:pPr>
      <w:rPr>
        <w:rFonts w:ascii="Symbol" w:hAnsi="Symbol" w:eastAsia="Symbol" w:cs="Symbol"/>
      </w:rPr>
    </w:lvl>
    <w:lvl w:ilvl="7">
      <w:numFmt w:val="bullet"/>
      <w:suff w:val="tab"/>
      <w:lvlText w:val="o"/>
      <w:lvlJc w:val="left"/>
      <w:pPr>
        <w:ind w:left="5760" w:hanging="360"/>
      </w:pPr>
      <w:rPr>
        <w:rFonts w:ascii="'Courier New'" w:hAnsi="'Courier New'" w:cs="'Courier New'"/>
      </w:rPr>
    </w:lvl>
    <w:lvl w:ilvl="8">
      <w:numFmt w:val="bullet"/>
      <w:suff w:val="tab"/>
      <w:lvlText w:val=""/>
      <w:lvlJc w:val="left"/>
      <w:pPr>
        <w:ind w:left="6480" w:hanging="360"/>
      </w:pPr>
      <w:rPr>
        <w:rFonts w:ascii="Wingdings" w:hAnsi="Wingdings" w:eastAsia="Wingdings" w:cs="Wingdings"/>
      </w:rPr>
    </w:lvl>
  </w:abstractNum>
  <w:abstractNum w:abstractNumId="3">
    <w:multiLevelType w:val="hybridMultilevel"/>
    <w:lvl w:ilvl="0">
      <w:numFmt w:val="bullet"/>
      <w:suff w:val="tab"/>
      <w:lvlText w:val=""/>
      <w:lvlJc w:val="left"/>
      <w:pPr>
        <w:ind w:left="720" w:hanging="360"/>
      </w:pPr>
      <w:rPr>
        <w:rFonts w:ascii="Wingdings" w:hAnsi="Wingdings" w:eastAsia="Wingdings" w:cs="Wingdings"/>
      </w:rPr>
    </w:lvl>
    <w:lvl w:ilvl="1">
      <w:numFmt w:val="bullet"/>
      <w:suff w:val="tab"/>
      <w:lvlText w:val="o"/>
      <w:lvlJc w:val="left"/>
      <w:pPr>
        <w:ind w:left="1440" w:hanging="360"/>
      </w:pPr>
      <w:rPr>
        <w:rFonts w:ascii="'Courier New'" w:hAnsi="'Courier New'" w:cs="'Courier New'"/>
      </w:rPr>
    </w:lvl>
    <w:lvl w:ilvl="2">
      <w:numFmt w:val="bullet"/>
      <w:suff w:val="tab"/>
      <w:lvlText w:val=""/>
      <w:lvlJc w:val="left"/>
      <w:pPr>
        <w:ind w:left="2160" w:hanging="36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880" w:hanging="360"/>
      </w:pPr>
      <w:rPr>
        <w:rFonts w:ascii="Symbol" w:hAnsi="Symbol" w:eastAsia="Symbol" w:cs="Symbol"/>
      </w:rPr>
    </w:lvl>
    <w:lvl w:ilvl="4">
      <w:numFmt w:val="bullet"/>
      <w:suff w:val="tab"/>
      <w:lvlText w:val="o"/>
      <w:lvlJc w:val="left"/>
      <w:pPr>
        <w:ind w:left="3600" w:hanging="360"/>
      </w:pPr>
      <w:rPr>
        <w:rFonts w:ascii="'Courier New'" w:hAnsi="'Courier New'" w:cs="'Courier New'"/>
      </w:rPr>
    </w:lvl>
    <w:lvl w:ilvl="5">
      <w:numFmt w:val="bullet"/>
      <w:suff w:val="tab"/>
      <w:lvlText w:val=""/>
      <w:lvlJc w:val="left"/>
      <w:pPr>
        <w:ind w:left="4320" w:hanging="36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040" w:hanging="360"/>
      </w:pPr>
      <w:rPr>
        <w:rFonts w:ascii="Symbol" w:hAnsi="Symbol" w:eastAsia="Symbol" w:cs="Symbol"/>
      </w:rPr>
    </w:lvl>
    <w:lvl w:ilvl="7">
      <w:numFmt w:val="bullet"/>
      <w:suff w:val="tab"/>
      <w:lvlText w:val="o"/>
      <w:lvlJc w:val="left"/>
      <w:pPr>
        <w:ind w:left="5760" w:hanging="360"/>
      </w:pPr>
      <w:rPr>
        <w:rFonts w:ascii="'Courier New'" w:hAnsi="'Courier New'" w:cs="'Courier New'"/>
      </w:rPr>
    </w:lvl>
    <w:lvl w:ilvl="8">
      <w:numFmt w:val="bullet"/>
      <w:suff w:val="tab"/>
      <w:lvlText w:val=""/>
      <w:lvlJc w:val="left"/>
      <w:pPr>
        <w:ind w:left="6480" w:hanging="360"/>
      </w:pPr>
      <w:rPr>
        <w:rFonts w:ascii="Wingdings" w:hAnsi="Wingdings" w:eastAsia="Wingdings" w:cs="Wingdings"/>
      </w:rPr>
    </w:lvl>
  </w:abstractNum>
  <w:abstractNum w:abstractNumId="4">
    <w:multiLevelType w:val="hybridMultilevel"/>
    <w:lvl w:ilvl="0">
      <w:numFmt w:val="bullet"/>
      <w:suff w:val="tab"/>
      <w:lvlText w:val=""/>
      <w:lvlJc w:val="left"/>
      <w:pPr>
        <w:ind w:left="720" w:hanging="360"/>
      </w:pPr>
      <w:rPr>
        <w:rFonts w:ascii="Wingdings" w:hAnsi="Wingdings" w:eastAsia="Wingdings" w:cs="Wingdings"/>
      </w:rPr>
    </w:lvl>
    <w:lvl w:ilvl="1">
      <w:numFmt w:val="bullet"/>
      <w:suff w:val="tab"/>
      <w:lvlText w:val="o"/>
      <w:lvlJc w:val="left"/>
      <w:pPr>
        <w:ind w:left="1440" w:hanging="360"/>
      </w:pPr>
      <w:rPr>
        <w:rFonts w:ascii="'Courier New'" w:hAnsi="'Courier New'" w:cs="'Courier New'"/>
      </w:rPr>
    </w:lvl>
    <w:lvl w:ilvl="2">
      <w:numFmt w:val="bullet"/>
      <w:suff w:val="tab"/>
      <w:lvlText w:val=""/>
      <w:lvlJc w:val="left"/>
      <w:pPr>
        <w:ind w:left="2160" w:hanging="36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880" w:hanging="360"/>
      </w:pPr>
      <w:rPr>
        <w:rFonts w:ascii="Symbol" w:hAnsi="Symbol" w:eastAsia="Symbol" w:cs="Symbol"/>
      </w:rPr>
    </w:lvl>
    <w:lvl w:ilvl="4">
      <w:numFmt w:val="bullet"/>
      <w:suff w:val="tab"/>
      <w:lvlText w:val="o"/>
      <w:lvlJc w:val="left"/>
      <w:pPr>
        <w:ind w:left="3600" w:hanging="360"/>
      </w:pPr>
      <w:rPr>
        <w:rFonts w:ascii="'Courier New'" w:hAnsi="'Courier New'" w:cs="'Courier New'"/>
      </w:rPr>
    </w:lvl>
    <w:lvl w:ilvl="5">
      <w:numFmt w:val="bullet"/>
      <w:suff w:val="tab"/>
      <w:lvlText w:val=""/>
      <w:lvlJc w:val="left"/>
      <w:pPr>
        <w:ind w:left="4320" w:hanging="36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040" w:hanging="360"/>
      </w:pPr>
      <w:rPr>
        <w:rFonts w:ascii="Symbol" w:hAnsi="Symbol" w:eastAsia="Symbol" w:cs="Symbol"/>
      </w:rPr>
    </w:lvl>
    <w:lvl w:ilvl="7">
      <w:numFmt w:val="bullet"/>
      <w:suff w:val="tab"/>
      <w:lvlText w:val="o"/>
      <w:lvlJc w:val="left"/>
      <w:pPr>
        <w:ind w:left="5760" w:hanging="360"/>
      </w:pPr>
      <w:rPr>
        <w:rFonts w:ascii="'Courier New'" w:hAnsi="'Courier New'" w:cs="'Courier New'"/>
      </w:rPr>
    </w:lvl>
    <w:lvl w:ilvl="8">
      <w:numFmt w:val="bullet"/>
      <w:suff w:val="tab"/>
      <w:lvlText w:val=""/>
      <w:lvlJc w:val="left"/>
      <w:pPr>
        <w:ind w:left="6480" w:hanging="360"/>
      </w:pPr>
      <w:rPr>
        <w:rFonts w:ascii="Wingdings" w:hAnsi="Wingdings" w:eastAsia="Wingdings" w:cs="Wingdings"/>
      </w:rPr>
    </w:lvl>
  </w:abstractNum>
  <w:abstractNum w:abstractNumId="5">
    <w:multiLevelType w:val="hybridMultilevel"/>
    <w:lvl w:ilvl="0">
      <w:numFmt w:val="bullet"/>
      <w:suff w:val="tab"/>
      <w:lvlText w:val=""/>
      <w:lvlJc w:val="left"/>
      <w:pPr>
        <w:ind w:left="720" w:hanging="360"/>
      </w:pPr>
      <w:rPr>
        <w:rFonts w:ascii="Symbol" w:hAnsi="Symbol" w:eastAsia="Symbol" w:cs="Symbol"/>
      </w:rPr>
    </w:lvl>
    <w:lvl w:ilvl="1">
      <w:numFmt w:val="bullet"/>
      <w:suff w:val="tab"/>
      <w:lvlText w:val="o"/>
      <w:lvlJc w:val="left"/>
      <w:pPr>
        <w:ind w:left="1440" w:hanging="360"/>
      </w:pPr>
      <w:rPr>
        <w:rFonts w:ascii="'Courier New'" w:hAnsi="'Courier New'" w:cs="'Courier New'"/>
      </w:rPr>
    </w:lvl>
    <w:lvl w:ilvl="2">
      <w:numFmt w:val="bullet"/>
      <w:suff w:val="tab"/>
      <w:lvlText w:val=""/>
      <w:lvlJc w:val="left"/>
      <w:pPr>
        <w:ind w:left="2160" w:hanging="36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880" w:hanging="360"/>
      </w:pPr>
      <w:rPr>
        <w:rFonts w:ascii="Symbol" w:hAnsi="Symbol" w:eastAsia="Symbol" w:cs="Symbol"/>
      </w:rPr>
    </w:lvl>
    <w:lvl w:ilvl="4">
      <w:numFmt w:val="bullet"/>
      <w:suff w:val="tab"/>
      <w:lvlText w:val="o"/>
      <w:lvlJc w:val="left"/>
      <w:pPr>
        <w:ind w:left="3600" w:hanging="360"/>
      </w:pPr>
      <w:rPr>
        <w:rFonts w:ascii="'Courier New'" w:hAnsi="'Courier New'" w:cs="'Courier New'"/>
      </w:rPr>
    </w:lvl>
    <w:lvl w:ilvl="5">
      <w:numFmt w:val="bullet"/>
      <w:suff w:val="tab"/>
      <w:lvlText w:val=""/>
      <w:lvlJc w:val="left"/>
      <w:pPr>
        <w:ind w:left="4320" w:hanging="36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040" w:hanging="360"/>
      </w:pPr>
      <w:rPr>
        <w:rFonts w:ascii="Symbol" w:hAnsi="Symbol" w:eastAsia="Symbol" w:cs="Symbol"/>
      </w:rPr>
    </w:lvl>
    <w:lvl w:ilvl="7">
      <w:numFmt w:val="bullet"/>
      <w:suff w:val="tab"/>
      <w:lvlText w:val="o"/>
      <w:lvlJc w:val="left"/>
      <w:pPr>
        <w:ind w:left="5760" w:hanging="360"/>
      </w:pPr>
      <w:rPr>
        <w:rFonts w:ascii="'Courier New'" w:hAnsi="'Courier New'" w:cs="'Courier New'"/>
      </w:rPr>
    </w:lvl>
    <w:lvl w:ilvl="8">
      <w:numFmt w:val="bullet"/>
      <w:suff w:val="tab"/>
      <w:lvlText w:val=""/>
      <w:lvlJc w:val="left"/>
      <w:pPr>
        <w:ind w:left="6480" w:hanging="360"/>
      </w:pPr>
      <w:rPr>
        <w:rFonts w:ascii="Wingdings" w:hAnsi="Wingdings" w:eastAsia="Wingdings" w:cs="Wingdings"/>
      </w:rPr>
    </w:lvl>
  </w:abstractNum>
  <w:abstractNum w:abstractNumId="6">
    <w:multiLevelType w:val="hybridMultilevel"/>
    <w:lvl w:ilvl="0">
      <w:numFmt w:val="bullet"/>
      <w:suff w:val="tab"/>
      <w:lvlText w:val="o"/>
      <w:lvlJc w:val="left"/>
      <w:pPr>
        <w:ind w:left="720" w:hanging="360"/>
      </w:pPr>
      <w:rPr>
        <w:rFonts w:ascii="'Courier New'" w:hAnsi="'Courier New'" w:cs="'Courier New'"/>
      </w:rPr>
    </w:lvl>
    <w:lvl w:ilvl="1">
      <w:numFmt w:val="bullet"/>
      <w:suff w:val="tab"/>
      <w:lvlText w:val="o"/>
      <w:lvlJc w:val="left"/>
      <w:pPr>
        <w:ind w:left="1440" w:hanging="360"/>
      </w:pPr>
      <w:rPr>
        <w:rFonts w:ascii="'Courier New'" w:hAnsi="'Courier New'" w:cs="'Courier New'"/>
      </w:rPr>
    </w:lvl>
    <w:lvl w:ilvl="2">
      <w:numFmt w:val="bullet"/>
      <w:suff w:val="tab"/>
      <w:lvlText w:val=""/>
      <w:lvlJc w:val="left"/>
      <w:pPr>
        <w:ind w:left="2160" w:hanging="36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880" w:hanging="360"/>
      </w:pPr>
      <w:rPr>
        <w:rFonts w:ascii="Symbol" w:hAnsi="Symbol" w:eastAsia="Symbol" w:cs="Symbol"/>
      </w:rPr>
    </w:lvl>
    <w:lvl w:ilvl="4">
      <w:numFmt w:val="bullet"/>
      <w:suff w:val="tab"/>
      <w:lvlText w:val="o"/>
      <w:lvlJc w:val="left"/>
      <w:pPr>
        <w:ind w:left="3600" w:hanging="360"/>
      </w:pPr>
      <w:rPr>
        <w:rFonts w:ascii="'Courier New'" w:hAnsi="'Courier New'" w:cs="'Courier New'"/>
      </w:rPr>
    </w:lvl>
    <w:lvl w:ilvl="5">
      <w:numFmt w:val="bullet"/>
      <w:suff w:val="tab"/>
      <w:lvlText w:val=""/>
      <w:lvlJc w:val="left"/>
      <w:pPr>
        <w:ind w:left="4320" w:hanging="36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040" w:hanging="360"/>
      </w:pPr>
      <w:rPr>
        <w:rFonts w:ascii="Symbol" w:hAnsi="Symbol" w:eastAsia="Symbol" w:cs="Symbol"/>
      </w:rPr>
    </w:lvl>
    <w:lvl w:ilvl="7">
      <w:numFmt w:val="bullet"/>
      <w:suff w:val="tab"/>
      <w:lvlText w:val="o"/>
      <w:lvlJc w:val="left"/>
      <w:pPr>
        <w:ind w:left="5760" w:hanging="360"/>
      </w:pPr>
      <w:rPr>
        <w:rFonts w:ascii="'Courier New'" w:hAnsi="'Courier New'" w:cs="'Courier New'"/>
      </w:rPr>
    </w:lvl>
    <w:lvl w:ilvl="8">
      <w:numFmt w:val="bullet"/>
      <w:suff w:val="tab"/>
      <w:lvlText w:val=""/>
      <w:lvlJc w:val="left"/>
      <w:pPr>
        <w:ind w:left="6480" w:hanging="360"/>
      </w:pPr>
      <w:rPr>
        <w:rFonts w:ascii="Wingdings" w:hAnsi="Wingdings" w:eastAsia="Wingdings" w:cs="Wingdings"/>
      </w:rPr>
    </w:lvl>
  </w:abstractNum>
  <w:abstractNum w:abstractNumId="7">
    <w:multiLevelType w:val="hybridMultilevel"/>
    <w:lvl w:ilvl="0">
      <w:numFmt w:val="bullet"/>
      <w:suff w:val="tab"/>
      <w:lvlText w:val=""/>
      <w:lvlJc w:val="left"/>
      <w:pPr>
        <w:ind w:left="720" w:hanging="360"/>
      </w:pPr>
      <w:rPr>
        <w:rFonts w:ascii="Symbol" w:hAnsi="Symbol" w:eastAsia="Symbol" w:cs="Symbol"/>
      </w:rPr>
    </w:lvl>
    <w:lvl w:ilvl="1">
      <w:numFmt w:val="bullet"/>
      <w:suff w:val="tab"/>
      <w:lvlText w:val="o"/>
      <w:lvlJc w:val="left"/>
      <w:pPr>
        <w:ind w:left="1440" w:hanging="360"/>
      </w:pPr>
      <w:rPr>
        <w:rFonts w:ascii="'Courier New'" w:hAnsi="'Courier New'" w:cs="'Courier New'"/>
      </w:rPr>
    </w:lvl>
    <w:lvl w:ilvl="2">
      <w:numFmt w:val="bullet"/>
      <w:suff w:val="tab"/>
      <w:lvlText w:val=""/>
      <w:lvlJc w:val="left"/>
      <w:pPr>
        <w:ind w:left="2160" w:hanging="36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880" w:hanging="360"/>
      </w:pPr>
      <w:rPr>
        <w:rFonts w:ascii="Symbol" w:hAnsi="Symbol" w:eastAsia="Symbol" w:cs="Symbol"/>
      </w:rPr>
    </w:lvl>
    <w:lvl w:ilvl="4">
      <w:numFmt w:val="bullet"/>
      <w:suff w:val="tab"/>
      <w:lvlText w:val="o"/>
      <w:lvlJc w:val="left"/>
      <w:pPr>
        <w:ind w:left="3600" w:hanging="360"/>
      </w:pPr>
      <w:rPr>
        <w:rFonts w:ascii="'Courier New'" w:hAnsi="'Courier New'" w:cs="'Courier New'"/>
      </w:rPr>
    </w:lvl>
    <w:lvl w:ilvl="5">
      <w:numFmt w:val="bullet"/>
      <w:suff w:val="tab"/>
      <w:lvlText w:val=""/>
      <w:lvlJc w:val="left"/>
      <w:pPr>
        <w:ind w:left="4320" w:hanging="36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040" w:hanging="360"/>
      </w:pPr>
      <w:rPr>
        <w:rFonts w:ascii="Symbol" w:hAnsi="Symbol" w:eastAsia="Symbol" w:cs="Symbol"/>
      </w:rPr>
    </w:lvl>
    <w:lvl w:ilvl="7">
      <w:numFmt w:val="bullet"/>
      <w:suff w:val="tab"/>
      <w:lvlText w:val="o"/>
      <w:lvlJc w:val="left"/>
      <w:pPr>
        <w:ind w:left="5760" w:hanging="360"/>
      </w:pPr>
      <w:rPr>
        <w:rFonts w:ascii="'Courier New'" w:hAnsi="'Courier New'" w:cs="'Courier New'"/>
      </w:rPr>
    </w:lvl>
    <w:lvl w:ilvl="8">
      <w:numFmt w:val="bullet"/>
      <w:suff w:val="tab"/>
      <w:lvlText w:val=""/>
      <w:lvlJc w:val="left"/>
      <w:pPr>
        <w:ind w:left="6480" w:hanging="360"/>
      </w:pPr>
      <w:rPr>
        <w:rFonts w:ascii="Wingdings" w:hAnsi="Wingdings" w:eastAsia="Wingdings" w:cs="Wingdings"/>
      </w:rPr>
    </w:lvl>
  </w:abstractNum>
  <w:abstractNum w:abstractNumId="8">
    <w:multiLevelType w:val="hybridMultilevel"/>
    <w:lvl w:ilvl="0">
      <w:numFmt w:val="bullet"/>
      <w:suff w:val="tab"/>
      <w:lvlText w:val=""/>
      <w:lvlJc w:val="left"/>
      <w:pPr>
        <w:ind w:left="153" w:hanging="360"/>
      </w:pPr>
      <w:rPr>
        <w:rFonts w:ascii="Symbol" w:hAnsi="Symbol" w:eastAsia="Symbol" w:cs="Symbol"/>
      </w:rPr>
    </w:lvl>
    <w:lvl w:ilvl="1">
      <w:numFmt w:val="bullet"/>
      <w:suff w:val="tab"/>
      <w:lvlText w:val="o"/>
      <w:lvlJc w:val="left"/>
      <w:pPr>
        <w:ind w:left="873" w:hanging="360"/>
      </w:pPr>
      <w:rPr>
        <w:rFonts w:ascii="'Courier New'" w:hAnsi="'Courier New'" w:cs="'Courier New'"/>
      </w:rPr>
    </w:lvl>
    <w:lvl w:ilvl="2">
      <w:numFmt w:val="bullet"/>
      <w:suff w:val="tab"/>
      <w:lvlText w:val=""/>
      <w:lvlJc w:val="left"/>
      <w:pPr>
        <w:ind w:left="1593" w:hanging="36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313" w:hanging="360"/>
      </w:pPr>
      <w:rPr>
        <w:rFonts w:ascii="Symbol" w:hAnsi="Symbol" w:eastAsia="Symbol" w:cs="Symbol"/>
      </w:rPr>
    </w:lvl>
    <w:lvl w:ilvl="4">
      <w:numFmt w:val="bullet"/>
      <w:suff w:val="tab"/>
      <w:lvlText w:val="o"/>
      <w:lvlJc w:val="left"/>
      <w:pPr>
        <w:ind w:left="3033" w:hanging="360"/>
      </w:pPr>
      <w:rPr>
        <w:rFonts w:ascii="'Courier New'" w:hAnsi="'Courier New'" w:cs="'Courier New'"/>
      </w:rPr>
    </w:lvl>
    <w:lvl w:ilvl="5">
      <w:numFmt w:val="bullet"/>
      <w:suff w:val="tab"/>
      <w:lvlText w:val=""/>
      <w:lvlJc w:val="left"/>
      <w:pPr>
        <w:ind w:left="3753" w:hanging="36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473" w:hanging="360"/>
      </w:pPr>
      <w:rPr>
        <w:rFonts w:ascii="Symbol" w:hAnsi="Symbol" w:eastAsia="Symbol" w:cs="Symbol"/>
      </w:rPr>
    </w:lvl>
    <w:lvl w:ilvl="7">
      <w:numFmt w:val="bullet"/>
      <w:suff w:val="tab"/>
      <w:lvlText w:val="o"/>
      <w:lvlJc w:val="left"/>
      <w:pPr>
        <w:ind w:left="5193" w:hanging="360"/>
      </w:pPr>
      <w:rPr>
        <w:rFonts w:ascii="'Courier New'" w:hAnsi="'Courier New'" w:cs="'Courier New'"/>
      </w:rPr>
    </w:lvl>
    <w:lvl w:ilvl="8">
      <w:numFmt w:val="bullet"/>
      <w:suff w:val="tab"/>
      <w:lvlText w:val=""/>
      <w:lvlJc w:val="left"/>
      <w:pPr>
        <w:ind w:left="5913" w:hanging="360"/>
      </w:pPr>
      <w:rPr>
        <w:rFonts w:ascii="Wingdings" w:hAnsi="Wingdings" w:eastAsia="Wingdings" w:cs="Wingdings"/>
      </w:rPr>
    </w:lvl>
  </w:abstractNum>
  <w:abstractNum w:abstractNumId="9">
    <w:multiLevelType w:val="hybridMultilevel"/>
    <w:lvl w:ilvl="0">
      <w:numFmt w:val="bullet"/>
      <w:suff w:val="tab"/>
      <w:lvlText w:val=""/>
      <w:lvlJc w:val="left"/>
      <w:pPr>
        <w:ind w:left="153" w:hanging="360"/>
      </w:pPr>
      <w:rPr>
        <w:rFonts w:ascii="Symbol" w:hAnsi="Symbol" w:eastAsia="Symbol" w:cs="Symbol"/>
      </w:rPr>
    </w:lvl>
    <w:lvl w:ilvl="1">
      <w:numFmt w:val="bullet"/>
      <w:suff w:val="tab"/>
      <w:lvlText w:val="o"/>
      <w:lvlJc w:val="left"/>
      <w:pPr>
        <w:ind w:left="873" w:hanging="360"/>
      </w:pPr>
      <w:rPr>
        <w:rFonts w:ascii="'Courier New'" w:hAnsi="'Courier New'" w:cs="'Courier New'"/>
      </w:rPr>
    </w:lvl>
    <w:lvl w:ilvl="2">
      <w:numFmt w:val="bullet"/>
      <w:suff w:val="tab"/>
      <w:lvlText w:val=""/>
      <w:lvlJc w:val="left"/>
      <w:pPr>
        <w:ind w:left="1593" w:hanging="36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313" w:hanging="360"/>
      </w:pPr>
      <w:rPr>
        <w:rFonts w:ascii="Symbol" w:hAnsi="Symbol" w:eastAsia="Symbol" w:cs="Symbol"/>
      </w:rPr>
    </w:lvl>
    <w:lvl w:ilvl="4">
      <w:numFmt w:val="bullet"/>
      <w:suff w:val="tab"/>
      <w:lvlText w:val="o"/>
      <w:lvlJc w:val="left"/>
      <w:pPr>
        <w:ind w:left="3033" w:hanging="360"/>
      </w:pPr>
      <w:rPr>
        <w:rFonts w:ascii="'Courier New'" w:hAnsi="'Courier New'" w:cs="'Courier New'"/>
      </w:rPr>
    </w:lvl>
    <w:lvl w:ilvl="5">
      <w:numFmt w:val="bullet"/>
      <w:suff w:val="tab"/>
      <w:lvlText w:val=""/>
      <w:lvlJc w:val="left"/>
      <w:pPr>
        <w:ind w:left="3753" w:hanging="36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473" w:hanging="360"/>
      </w:pPr>
      <w:rPr>
        <w:rFonts w:ascii="Symbol" w:hAnsi="Symbol" w:eastAsia="Symbol" w:cs="Symbol"/>
      </w:rPr>
    </w:lvl>
    <w:lvl w:ilvl="7">
      <w:numFmt w:val="bullet"/>
      <w:suff w:val="tab"/>
      <w:lvlText w:val="o"/>
      <w:lvlJc w:val="left"/>
      <w:pPr>
        <w:ind w:left="5193" w:hanging="360"/>
      </w:pPr>
      <w:rPr>
        <w:rFonts w:ascii="'Courier New'" w:hAnsi="'Courier New'" w:cs="'Courier New'"/>
      </w:rPr>
    </w:lvl>
    <w:lvl w:ilvl="8">
      <w:numFmt w:val="bullet"/>
      <w:suff w:val="tab"/>
      <w:lvlText w:val=""/>
      <w:lvlJc w:val="left"/>
      <w:pPr>
        <w:ind w:left="5913" w:hanging="360"/>
      </w:pPr>
      <w:rPr>
        <w:rFonts w:ascii="Wingdings" w:hAnsi="Wingdings" w:eastAsia="Wingdings" w:cs="Wingdings"/>
      </w:rPr>
    </w:lvl>
  </w:abstractNum>
  <w:abstractNum w:abstractNumId="10">
    <w:multiLevelType w:val="hybridMultilevel"/>
    <w:lvl w:ilvl="0">
      <w:numFmt w:val="bullet"/>
      <w:suff w:val="tab"/>
      <w:lvlText w:val=""/>
      <w:lvlJc w:val="left"/>
      <w:pPr>
        <w:ind w:left="360" w:hanging="360"/>
      </w:pPr>
      <w:rPr>
        <w:rFonts w:ascii="Symbol" w:hAnsi="Symbol" w:eastAsia="Symbol" w:cs="Symbol"/>
      </w:rPr>
    </w:lvl>
    <w:lvl w:ilvl="1">
      <w:numFmt w:val="bullet"/>
      <w:suff w:val="tab"/>
      <w:lvlText w:val="o"/>
      <w:lvlJc w:val="left"/>
      <w:pPr>
        <w:ind w:left="1080" w:hanging="360"/>
      </w:pPr>
      <w:rPr>
        <w:rFonts w:ascii="'Courier New'" w:hAnsi="'Courier New'" w:cs="'Courier New'"/>
      </w:rPr>
    </w:lvl>
    <w:lvl w:ilvl="2">
      <w:numFmt w:val="bullet"/>
      <w:suff w:val="tab"/>
      <w:lvlText w:val=""/>
      <w:lvlJc w:val="left"/>
      <w:pPr>
        <w:ind w:left="1800" w:hanging="36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360"/>
      </w:pPr>
      <w:rPr>
        <w:rFonts w:ascii="Symbol" w:hAnsi="Symbol" w:eastAsia="Symbol" w:cs="Symbol"/>
      </w:rPr>
    </w:lvl>
    <w:lvl w:ilvl="4">
      <w:numFmt w:val="bullet"/>
      <w:suff w:val="tab"/>
      <w:lvlText w:val="o"/>
      <w:lvlJc w:val="left"/>
      <w:pPr>
        <w:ind w:left="3240" w:hanging="360"/>
      </w:pPr>
      <w:rPr>
        <w:rFonts w:ascii="'Courier New'" w:hAnsi="'Courier New'" w:cs="'Courier New'"/>
      </w:rPr>
    </w:lvl>
    <w:lvl w:ilvl="5">
      <w:numFmt w:val="bullet"/>
      <w:suff w:val="tab"/>
      <w:lvlText w:val=""/>
      <w:lvlJc w:val="left"/>
      <w:pPr>
        <w:ind w:left="3960" w:hanging="36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360"/>
      </w:pPr>
      <w:rPr>
        <w:rFonts w:ascii="Symbol" w:hAnsi="Symbol" w:eastAsia="Symbol" w:cs="Symbol"/>
      </w:rPr>
    </w:lvl>
    <w:lvl w:ilvl="7">
      <w:numFmt w:val="bullet"/>
      <w:suff w:val="tab"/>
      <w:lvlText w:val="o"/>
      <w:lvlJc w:val="left"/>
      <w:pPr>
        <w:ind w:left="5400" w:hanging="360"/>
      </w:pPr>
      <w:rPr>
        <w:rFonts w:ascii="'Courier New'" w:hAnsi="'Courier New'" w:cs="'Courier New'"/>
      </w:rPr>
    </w:lvl>
    <w:lvl w:ilvl="8">
      <w:numFmt w:val="bullet"/>
      <w:suff w:val="tab"/>
      <w:lvlText w:val=""/>
      <w:lvlJc w:val="left"/>
      <w:pPr>
        <w:ind w:left="6120" w:hanging="360"/>
      </w:pPr>
      <w:rPr>
        <w:rFonts w:ascii="Wingdings" w:hAnsi="Wingdings" w:eastAsia="Wingdings" w:cs="Wingdings"/>
      </w:rPr>
    </w:lvl>
  </w:abstractNum>
  <w:abstractNum w:abstractNumId="11">
    <w:multiLevelType w:val="hybridMultilevel"/>
    <w:lvl w:ilvl="0">
      <w:start w:val="1"/>
      <w:lvlJc w:val="left"/>
      <w:pPr>
        <w:ind w:left="0" w:firstLine="0"/>
      </w:pPr>
    </w:lvl>
    <w:lvl w:ilvl="1">
      <w:start w:val="1"/>
      <w:lvlJc w:val="left"/>
      <w:pPr>
        <w:ind w:left="0" w:firstLine="0"/>
      </w:pPr>
    </w:lvl>
    <w:lvl w:ilvl="2">
      <w:start w:val="1"/>
      <w:lvlJc w:val="left"/>
      <w:pPr>
        <w:ind w:left="0" w:firstLine="0"/>
      </w:pPr>
    </w:lvl>
    <w:lvl w:ilvl="3">
      <w:start w:val="1"/>
      <w:lvlJc w:val="left"/>
      <w:pPr>
        <w:ind w:left="0" w:firstLine="0"/>
      </w:pPr>
    </w:lvl>
    <w:lvl w:ilvl="4">
      <w:start w:val="1"/>
      <w:lvlJc w:val="left"/>
      <w:pPr>
        <w:ind w:left="0" w:firstLine="0"/>
      </w:pPr>
    </w:lvl>
    <w:lvl w:ilvl="5">
      <w:start w:val="1"/>
      <w:lvlJc w:val="left"/>
      <w:pPr>
        <w:ind w:left="0" w:firstLine="0"/>
      </w:pPr>
    </w:lvl>
    <w:lvl w:ilvl="6">
      <w:start w:val="1"/>
      <w:lvlJc w:val="left"/>
      <w:pPr>
        <w:ind w:left="0" w:firstLine="0"/>
      </w:pPr>
    </w:lvl>
    <w:lvl w:ilvl="7">
      <w:start w:val="1"/>
      <w:lvlJc w:val="left"/>
      <w:pPr>
        <w:ind w:left="0" w:firstLine="0"/>
      </w:pPr>
    </w:lvl>
    <w:lvl w:ilvl="8">
      <w:start w:val="1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</w:compat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style2" w:default="1">
    <w:name w:val="DStyle_paragraph"/>
    <w:rPr>
      <w:rFonts w:ascii="Cambria" w:hAnsi="Cambria" w:eastAsia="MS Mincho" w:cs="Times New Roman"/>
      <w:color w:val="auto"/>
      <w:sz w:val="20"/>
      <w:szCs w:val="20"/>
      <w:lang w:val="fr-FR" w:eastAsia="fr-FR" w:bidi="ar-SA"/>
    </w:rPr>
  </w:style>
  <w:style w:type="paragraph" w:styleId="style5" w:customStyle="1">
    <w:name w:val="Standard"/>
    <w:basedOn w:val="style2"/>
    <w:pPr>
      <w:widowControl/>
      <w:spacing w:before="0" w:after="0"/>
      <w:jc w:val="left"/>
    </w:pPr>
    <w:rPr>
      <w:sz w:val="24"/>
      <w:szCs w:val="24"/>
      <w:lang w:val="es-ES" w:eastAsia="es-ES"/>
    </w:rPr>
  </w:style>
  <w:style w:type="paragraph" w:styleId="style6" w:customStyle="1">
    <w:name w:val="Heading"/>
    <w:basedOn w:val="style5"/>
    <w:next w:val="style7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 w:customStyle="1">
    <w:name w:val="Text body"/>
    <w:basedOn w:val="style5"/>
    <w:qFormat/>
    <w:pPr>
      <w:spacing w:before="0" w:after="140" w:line="276" w:lineRule="auto"/>
    </w:pPr>
  </w:style>
  <w:style w:type="paragraph" w:styleId="style8" w:customStyle="1">
    <w:name w:val="List"/>
    <w:basedOn w:val="style7"/>
    <w:rPr>
      <w:rFonts w:cs="Lohit Devanagari"/>
    </w:rPr>
  </w:style>
  <w:style w:type="paragraph" w:styleId="style9" w:customStyle="1">
    <w:name w:val="Caption"/>
    <w:basedOn w:val="style5"/>
    <w:pPr>
      <w:spacing w:before="120" w:after="120"/>
    </w:pPr>
    <w:rPr>
      <w:rFonts w:cs="Lohit Devanagari"/>
      <w:i/>
      <w:iCs/>
      <w:sz w:val="24"/>
      <w:szCs w:val="24"/>
    </w:rPr>
  </w:style>
  <w:style w:type="paragraph" w:styleId="style10" w:customStyle="1">
    <w:name w:val="Index"/>
    <w:basedOn w:val="style5"/>
    <w:rPr>
      <w:rFonts w:cs="Lohit Devanagari"/>
      <w:lang w:val="zxx-none" w:eastAsia="zxx-none" w:bidi="zxx-none"/>
    </w:rPr>
  </w:style>
  <w:style w:type="paragraph" w:styleId="style11" w:customStyle="1">
    <w:name w:val="Balloon Text"/>
    <w:basedOn w:val="style5"/>
    <w:qFormat/>
    <w:rPr>
      <w:rFonts w:ascii="Lucida Grande" w:hAnsi="Lucida Grande" w:cs="Lucida Grande"/>
      <w:sz w:val="18"/>
      <w:szCs w:val="18"/>
    </w:rPr>
  </w:style>
  <w:style w:type="paragraph" w:styleId="style12" w:customStyle="1">
    <w:name w:val="Colorful List - Accent 11"/>
    <w:basedOn w:val="style5"/>
    <w:qFormat/>
    <w:pPr>
      <w:spacing w:before="0" w:after="0"/>
      <w:ind w:left="720" w:right="0" w:firstLine="0"/>
    </w:pPr>
  </w:style>
  <w:style w:type="paragraph" w:styleId="style13" w:customStyle="1">
    <w:name w:val="Header and Footer"/>
    <w:basedOn w:val="style5"/>
    <w:qFormat/>
  </w:style>
  <w:style w:type="paragraph" w:styleId="style14" w:customStyle="1">
    <w:name w:val="Header"/>
    <w:basedOn w:val="style5"/>
    <w:pPr>
      <w:tabs>
        <w:tab w:val="center" w:pos="4251"/>
        <w:tab w:val="right" w:pos="8503"/>
      </w:tabs>
    </w:pPr>
  </w:style>
  <w:style w:type="paragraph" w:styleId="style15" w:customStyle="1">
    <w:name w:val="Footer"/>
    <w:basedOn w:val="style5"/>
    <w:pPr>
      <w:tabs>
        <w:tab w:val="center" w:pos="4251"/>
        <w:tab w:val="right" w:pos="8503"/>
      </w:tabs>
    </w:pPr>
  </w:style>
  <w:style w:type="paragraph" w:styleId="style16" w:customStyle="1">
    <w:name w:val="List Paragraph"/>
    <w:basedOn w:val="style5"/>
    <w:qFormat/>
    <w:pPr>
      <w:spacing w:before="0" w:after="0"/>
      <w:ind w:left="720" w:right="0" w:firstLine="0"/>
    </w:pPr>
  </w:style>
  <w:style w:type="paragraph" w:styleId="style17" w:customStyle="1">
    <w:name w:val="Title"/>
    <w:basedOn w:val="style5"/>
    <w:next w:val="style5"/>
    <w:pPr>
      <w:spacing w:before="0" w:after="0"/>
    </w:pPr>
    <w:rPr>
      <w:rFonts w:ascii="Cambria" w:hAnsi="Cambria" w:eastAsia="F" w:cs="Times New Roman"/>
      <w:spacing w:val="-10"/>
      <w:sz w:val="56"/>
      <w:szCs w:val="56"/>
    </w:rPr>
  </w:style>
  <w:style w:type="paragraph" w:styleId="style18" w:customStyle="1">
    <w:name w:val="Frame contents"/>
    <w:basedOn w:val="style5"/>
    <w:qFormat/>
  </w:style>
  <w:style w:type="character" w:styleId="style19" w:customStyle="1">
    <w:name w:val="Default Paragraph Font"/>
    <w:basedOn w:val="style2"/>
    <w:qFormat/>
  </w:style>
  <w:style w:type="character" w:styleId="style20" w:customStyle="1">
    <w:name w:val="Texte de bulles Car"/>
    <w:basedOn w:val="style2"/>
    <w:qFormat/>
    <w:rPr>
      <w:rFonts w:ascii="Lucida Grande" w:hAnsi="Lucida Grande" w:cs="Lucida Grande"/>
      <w:sz w:val="18"/>
      <w:szCs w:val="18"/>
    </w:rPr>
  </w:style>
  <w:style w:type="character" w:styleId="style21" w:customStyle="1">
    <w:name w:val="En-tête Car"/>
    <w:basedOn w:val="style19"/>
    <w:qFormat/>
  </w:style>
  <w:style w:type="character" w:styleId="style22" w:customStyle="1">
    <w:name w:val="Pied de page Car"/>
    <w:basedOn w:val="style19"/>
    <w:qFormat/>
  </w:style>
  <w:style w:type="character" w:styleId="style23" w:customStyle="1">
    <w:name w:val="Internet link"/>
    <w:basedOn w:val="style2"/>
    <w:qFormat/>
    <w:rPr>
      <w:color w:val="0000ff"/>
      <w:u w:val="single"/>
    </w:rPr>
  </w:style>
  <w:style w:type="character" w:styleId="style24" w:customStyle="1">
    <w:name w:val="Titre Car"/>
    <w:basedOn w:val="style19"/>
    <w:qFormat/>
    <w:rPr>
      <w:rFonts w:ascii="Cambria" w:hAnsi="Cambria" w:eastAsia="F" w:cs="Times New Roman"/>
      <w:spacing w:val="-10"/>
      <w:sz w:val="56"/>
      <w:szCs w:val="56"/>
      <w:lang w:val="es-ES" w:eastAsia="es-ES"/>
    </w:rPr>
  </w:style>
  <w:style w:type="character" w:styleId="style25" w:customStyle="1">
    <w:name w:val="ListLabel 1"/>
    <w:basedOn w:val="style2"/>
    <w:qFormat/>
  </w:style>
  <w:style w:type="character" w:styleId="style26" w:customStyle="1">
    <w:name w:val="ListLabel 2"/>
    <w:basedOn w:val="style2"/>
    <w:qFormat/>
  </w:style>
  <w:style w:type="character" w:styleId="style27" w:customStyle="1">
    <w:name w:val="ListLabel 3"/>
    <w:basedOn w:val="style2"/>
    <w:qFormat/>
  </w:style>
  <w:style w:type="character" w:styleId="style28" w:customStyle="1">
    <w:name w:val="ListLabel 4"/>
    <w:basedOn w:val="style2"/>
    <w:qFormat/>
  </w:style>
  <w:style w:type="character" w:styleId="style29" w:customStyle="1">
    <w:name w:val="ListLabel 5"/>
    <w:basedOn w:val="style2"/>
    <w:qFormat/>
  </w:style>
  <w:style w:type="character" w:styleId="style30" w:customStyle="1">
    <w:name w:val="ListLabel 6"/>
    <w:basedOn w:val="style2"/>
    <w:qFormat/>
  </w:style>
  <w:style w:type="character" w:styleId="style31" w:customStyle="1">
    <w:name w:val="ListLabel 7"/>
    <w:basedOn w:val="style2"/>
    <w:qFormat/>
  </w:style>
  <w:style w:type="character" w:styleId="style32" w:customStyle="1">
    <w:name w:val="ListLabel 8"/>
    <w:basedOn w:val="style2"/>
    <w:qFormat/>
  </w:style>
  <w:style w:type="character" w:styleId="style33" w:customStyle="1">
    <w:name w:val="ListLabel 9"/>
    <w:basedOn w:val="style2"/>
    <w:qFormat/>
  </w:style>
  <w:style w:type="character" w:styleId="style34" w:customStyle="1">
    <w:name w:val="ListLabel 10"/>
    <w:basedOn w:val="style2"/>
    <w:qFormat/>
  </w:style>
  <w:style w:type="character" w:styleId="style35" w:customStyle="1">
    <w:name w:val="ListLabel 11"/>
    <w:basedOn w:val="style2"/>
    <w:qFormat/>
    <w:rPr>
      <w:rFonts w:cs="Courier New"/>
    </w:rPr>
  </w:style>
  <w:style w:type="character" w:styleId="style36" w:customStyle="1">
    <w:name w:val="ListLabel 12"/>
    <w:basedOn w:val="style2"/>
    <w:qFormat/>
  </w:style>
  <w:style w:type="character" w:styleId="style37" w:customStyle="1">
    <w:name w:val="ListLabel 13"/>
    <w:basedOn w:val="style2"/>
    <w:qFormat/>
  </w:style>
  <w:style w:type="character" w:styleId="style38" w:customStyle="1">
    <w:name w:val="ListLabel 14"/>
    <w:basedOn w:val="style2"/>
    <w:qFormat/>
    <w:rPr>
      <w:rFonts w:cs="Courier New"/>
    </w:rPr>
  </w:style>
  <w:style w:type="character" w:styleId="style39" w:customStyle="1">
    <w:name w:val="ListLabel 15"/>
    <w:basedOn w:val="style2"/>
    <w:qFormat/>
  </w:style>
  <w:style w:type="character" w:styleId="style40" w:customStyle="1">
    <w:name w:val="ListLabel 16"/>
    <w:basedOn w:val="style2"/>
    <w:qFormat/>
  </w:style>
  <w:style w:type="character" w:styleId="style41" w:customStyle="1">
    <w:name w:val="ListLabel 17"/>
    <w:basedOn w:val="style2"/>
    <w:qFormat/>
    <w:rPr>
      <w:rFonts w:cs="Courier New"/>
    </w:rPr>
  </w:style>
  <w:style w:type="character" w:styleId="style42" w:customStyle="1">
    <w:name w:val="ListLabel 18"/>
    <w:basedOn w:val="style2"/>
    <w:qFormat/>
  </w:style>
  <w:style w:type="character" w:styleId="style43" w:customStyle="1">
    <w:name w:val="ListLabel 19"/>
    <w:basedOn w:val="style2"/>
    <w:qFormat/>
    <w:rPr>
      <w:rFonts w:eastAsia="MS Mincho" w:cs="Times New Roman"/>
      <w:b/>
      <w:color w:val="000000"/>
    </w:rPr>
  </w:style>
  <w:style w:type="character" w:styleId="style44" w:customStyle="1">
    <w:name w:val="ListLabel 20"/>
    <w:basedOn w:val="style2"/>
    <w:qFormat/>
    <w:rPr>
      <w:rFonts w:cs="Courier New"/>
    </w:rPr>
  </w:style>
  <w:style w:type="character" w:styleId="style45" w:customStyle="1">
    <w:name w:val="ListLabel 21"/>
    <w:basedOn w:val="style2"/>
    <w:qFormat/>
  </w:style>
  <w:style w:type="character" w:styleId="style46" w:customStyle="1">
    <w:name w:val="ListLabel 22"/>
    <w:basedOn w:val="style2"/>
    <w:qFormat/>
  </w:style>
  <w:style w:type="character" w:styleId="style47" w:customStyle="1">
    <w:name w:val="ListLabel 23"/>
    <w:basedOn w:val="style2"/>
    <w:qFormat/>
    <w:rPr>
      <w:rFonts w:cs="Courier New"/>
    </w:rPr>
  </w:style>
  <w:style w:type="character" w:styleId="style48" w:customStyle="1">
    <w:name w:val="ListLabel 24"/>
    <w:basedOn w:val="style2"/>
    <w:qFormat/>
  </w:style>
  <w:style w:type="character" w:styleId="style49" w:customStyle="1">
    <w:name w:val="ListLabel 25"/>
    <w:basedOn w:val="style2"/>
    <w:qFormat/>
  </w:style>
  <w:style w:type="character" w:styleId="style50" w:customStyle="1">
    <w:name w:val="ListLabel 26"/>
    <w:basedOn w:val="style2"/>
    <w:qFormat/>
    <w:rPr>
      <w:rFonts w:cs="Courier New"/>
    </w:rPr>
  </w:style>
  <w:style w:type="character" w:styleId="style51" w:customStyle="1">
    <w:name w:val="ListLabel 27"/>
    <w:basedOn w:val="style2"/>
    <w:qFormat/>
  </w:style>
  <w:style w:type="character" w:styleId="style52" w:customStyle="1">
    <w:name w:val="ListLabel 28"/>
    <w:basedOn w:val="style2"/>
    <w:qFormat/>
    <w:rPr>
      <w:rFonts w:eastAsia="MS Mincho" w:cs="Times New Roman"/>
      <w:b/>
      <w:color w:val="000000"/>
    </w:rPr>
  </w:style>
  <w:style w:type="character" w:styleId="style53" w:customStyle="1">
    <w:name w:val="ListLabel 29"/>
    <w:basedOn w:val="style2"/>
    <w:qFormat/>
    <w:rPr>
      <w:rFonts w:cs="Courier New"/>
    </w:rPr>
  </w:style>
  <w:style w:type="character" w:styleId="style54" w:customStyle="1">
    <w:name w:val="ListLabel 30"/>
    <w:basedOn w:val="style2"/>
    <w:qFormat/>
  </w:style>
  <w:style w:type="character" w:styleId="style55" w:customStyle="1">
    <w:name w:val="ListLabel 31"/>
    <w:basedOn w:val="style2"/>
    <w:qFormat/>
  </w:style>
  <w:style w:type="character" w:styleId="style56" w:customStyle="1">
    <w:name w:val="ListLabel 32"/>
    <w:basedOn w:val="style2"/>
    <w:qFormat/>
    <w:rPr>
      <w:rFonts w:cs="Courier New"/>
    </w:rPr>
  </w:style>
  <w:style w:type="character" w:styleId="style57" w:customStyle="1">
    <w:name w:val="ListLabel 33"/>
    <w:basedOn w:val="style2"/>
    <w:qFormat/>
  </w:style>
  <w:style w:type="character" w:styleId="style58" w:customStyle="1">
    <w:name w:val="ListLabel 34"/>
    <w:basedOn w:val="style2"/>
    <w:qFormat/>
  </w:style>
  <w:style w:type="character" w:styleId="style59" w:customStyle="1">
    <w:name w:val="ListLabel 35"/>
    <w:basedOn w:val="style2"/>
    <w:qFormat/>
    <w:rPr>
      <w:rFonts w:cs="Courier New"/>
    </w:rPr>
  </w:style>
  <w:style w:type="character" w:styleId="style60" w:customStyle="1">
    <w:name w:val="ListLabel 36"/>
    <w:basedOn w:val="style2"/>
    <w:qFormat/>
  </w:style>
  <w:style w:type="character" w:styleId="style61" w:customStyle="1">
    <w:name w:val="ListLabel 37"/>
    <w:basedOn w:val="style2"/>
    <w:qFormat/>
    <w:rPr>
      <w:sz w:val="32"/>
    </w:rPr>
  </w:style>
  <w:style w:type="character" w:styleId="style62" w:customStyle="1">
    <w:name w:val="ListLabel 38"/>
    <w:basedOn w:val="style2"/>
    <w:qFormat/>
    <w:rPr>
      <w:rFonts w:cs="Courier New"/>
    </w:rPr>
  </w:style>
  <w:style w:type="character" w:styleId="style63" w:customStyle="1">
    <w:name w:val="ListLabel 39"/>
    <w:basedOn w:val="style2"/>
    <w:qFormat/>
  </w:style>
  <w:style w:type="character" w:styleId="style64" w:customStyle="1">
    <w:name w:val="ListLabel 40"/>
    <w:basedOn w:val="style2"/>
    <w:qFormat/>
  </w:style>
  <w:style w:type="character" w:styleId="style65" w:customStyle="1">
    <w:name w:val="ListLabel 41"/>
    <w:basedOn w:val="style2"/>
    <w:qFormat/>
    <w:rPr>
      <w:rFonts w:cs="Courier New"/>
    </w:rPr>
  </w:style>
  <w:style w:type="character" w:styleId="style66" w:customStyle="1">
    <w:name w:val="ListLabel 42"/>
    <w:basedOn w:val="style2"/>
    <w:qFormat/>
  </w:style>
  <w:style w:type="character" w:styleId="style67" w:customStyle="1">
    <w:name w:val="ListLabel 43"/>
    <w:basedOn w:val="style2"/>
    <w:qFormat/>
  </w:style>
  <w:style w:type="character" w:styleId="style68" w:customStyle="1">
    <w:name w:val="ListLabel 44"/>
    <w:basedOn w:val="style2"/>
    <w:qFormat/>
    <w:rPr>
      <w:rFonts w:cs="Courier New"/>
    </w:rPr>
  </w:style>
  <w:style w:type="character" w:styleId="style69" w:customStyle="1">
    <w:name w:val="ListLabel 45"/>
    <w:basedOn w:val="style2"/>
    <w:qFormat/>
  </w:style>
  <w:style w:type="character" w:styleId="style70" w:customStyle="1">
    <w:name w:val="ListLabel 46"/>
    <w:basedOn w:val="style2"/>
    <w:qFormat/>
    <w:rPr>
      <w:rFonts w:cs="Courier New"/>
      <w:sz w:val="32"/>
    </w:rPr>
  </w:style>
  <w:style w:type="character" w:styleId="style71" w:customStyle="1">
    <w:name w:val="ListLabel 47"/>
    <w:basedOn w:val="style2"/>
    <w:qFormat/>
    <w:rPr>
      <w:rFonts w:cs="Courier New"/>
    </w:rPr>
  </w:style>
  <w:style w:type="character" w:styleId="style72" w:customStyle="1">
    <w:name w:val="ListLabel 48"/>
    <w:basedOn w:val="style2"/>
    <w:qFormat/>
  </w:style>
  <w:style w:type="character" w:styleId="style73" w:customStyle="1">
    <w:name w:val="ListLabel 49"/>
    <w:basedOn w:val="style2"/>
    <w:qFormat/>
  </w:style>
  <w:style w:type="character" w:styleId="style74" w:customStyle="1">
    <w:name w:val="ListLabel 50"/>
    <w:basedOn w:val="style2"/>
    <w:qFormat/>
    <w:rPr>
      <w:rFonts w:cs="Courier New"/>
    </w:rPr>
  </w:style>
  <w:style w:type="character" w:styleId="style75" w:customStyle="1">
    <w:name w:val="ListLabel 51"/>
    <w:basedOn w:val="style2"/>
    <w:qFormat/>
  </w:style>
  <w:style w:type="character" w:styleId="style76" w:customStyle="1">
    <w:name w:val="ListLabel 52"/>
    <w:basedOn w:val="style2"/>
    <w:qFormat/>
  </w:style>
  <w:style w:type="character" w:styleId="style77" w:customStyle="1">
    <w:name w:val="ListLabel 53"/>
    <w:basedOn w:val="style2"/>
    <w:qFormat/>
    <w:rPr>
      <w:rFonts w:cs="Courier New"/>
    </w:rPr>
  </w:style>
  <w:style w:type="character" w:styleId="style78" w:customStyle="1">
    <w:name w:val="ListLabel 54"/>
    <w:basedOn w:val="style2"/>
    <w:qFormat/>
  </w:style>
  <w:style w:type="character" w:styleId="style79" w:customStyle="1">
    <w:name w:val="ListLabel 55"/>
    <w:basedOn w:val="style2"/>
    <w:qFormat/>
  </w:style>
  <w:style w:type="character" w:styleId="style80" w:customStyle="1">
    <w:name w:val="ListLabel 56"/>
    <w:basedOn w:val="style2"/>
    <w:qFormat/>
    <w:rPr>
      <w:rFonts w:cs="Courier New"/>
    </w:rPr>
  </w:style>
  <w:style w:type="character" w:styleId="style81" w:customStyle="1">
    <w:name w:val="ListLabel 57"/>
    <w:basedOn w:val="style2"/>
    <w:qFormat/>
  </w:style>
  <w:style w:type="character" w:styleId="style82" w:customStyle="1">
    <w:name w:val="ListLabel 58"/>
    <w:basedOn w:val="style2"/>
    <w:qFormat/>
  </w:style>
  <w:style w:type="character" w:styleId="style83" w:customStyle="1">
    <w:name w:val="ListLabel 59"/>
    <w:basedOn w:val="style2"/>
    <w:qFormat/>
    <w:rPr>
      <w:rFonts w:cs="Courier New"/>
    </w:rPr>
  </w:style>
  <w:style w:type="character" w:styleId="style84" w:customStyle="1">
    <w:name w:val="ListLabel 60"/>
    <w:basedOn w:val="style2"/>
    <w:qFormat/>
  </w:style>
  <w:style w:type="character" w:styleId="style85" w:customStyle="1">
    <w:name w:val="ListLabel 61"/>
    <w:basedOn w:val="style2"/>
    <w:qFormat/>
  </w:style>
  <w:style w:type="character" w:styleId="style86" w:customStyle="1">
    <w:name w:val="ListLabel 62"/>
    <w:basedOn w:val="style2"/>
    <w:qFormat/>
    <w:rPr>
      <w:rFonts w:cs="Courier New"/>
    </w:rPr>
  </w:style>
  <w:style w:type="character" w:styleId="style87" w:customStyle="1">
    <w:name w:val="ListLabel 63"/>
    <w:basedOn w:val="style2"/>
    <w:qFormat/>
  </w:style>
  <w:style w:type="character" w:styleId="style88" w:customStyle="1">
    <w:name w:val="ListLabel 64"/>
    <w:basedOn w:val="style2"/>
    <w:qFormat/>
    <w:rPr>
      <w:color w:val="auto"/>
    </w:rPr>
  </w:style>
  <w:style w:type="character" w:styleId="style89" w:customStyle="1">
    <w:name w:val="ListLabel 65"/>
    <w:basedOn w:val="style2"/>
    <w:qFormat/>
    <w:rPr>
      <w:rFonts w:cs="Courier New"/>
    </w:rPr>
  </w:style>
  <w:style w:type="character" w:styleId="style90" w:customStyle="1">
    <w:name w:val="ListLabel 66"/>
    <w:basedOn w:val="style2"/>
    <w:qFormat/>
  </w:style>
  <w:style w:type="character" w:styleId="style91" w:customStyle="1">
    <w:name w:val="ListLabel 67"/>
    <w:basedOn w:val="style2"/>
    <w:qFormat/>
  </w:style>
  <w:style w:type="character" w:styleId="style92" w:customStyle="1">
    <w:name w:val="ListLabel 68"/>
    <w:basedOn w:val="style2"/>
    <w:qFormat/>
    <w:rPr>
      <w:rFonts w:cs="Courier New"/>
    </w:rPr>
  </w:style>
  <w:style w:type="character" w:styleId="style93" w:customStyle="1">
    <w:name w:val="ListLabel 69"/>
    <w:basedOn w:val="style2"/>
    <w:qFormat/>
  </w:style>
  <w:style w:type="character" w:styleId="style94" w:customStyle="1">
    <w:name w:val="ListLabel 70"/>
    <w:basedOn w:val="style2"/>
    <w:qFormat/>
  </w:style>
  <w:style w:type="character" w:styleId="style95" w:customStyle="1">
    <w:name w:val="ListLabel 71"/>
    <w:basedOn w:val="style2"/>
    <w:qFormat/>
    <w:rPr>
      <w:rFonts w:cs="Courier New"/>
    </w:rPr>
  </w:style>
  <w:style w:type="character" w:styleId="style96" w:customStyle="1">
    <w:name w:val="ListLabel 72"/>
    <w:basedOn w:val="style2"/>
    <w:qFormat/>
  </w:style>
  <w:style w:type="character" w:styleId="style97" w:customStyle="1">
    <w:name w:val="ListLabel 73"/>
    <w:basedOn w:val="style2"/>
    <w:qFormat/>
    <w:rPr>
      <w:color w:val="463a4f"/>
    </w:rPr>
  </w:style>
  <w:style w:type="character" w:styleId="style98" w:customStyle="1">
    <w:name w:val="ListLabel 74"/>
    <w:basedOn w:val="style2"/>
    <w:qFormat/>
    <w:rPr>
      <w:rFonts w:cs="Courier New"/>
    </w:rPr>
  </w:style>
  <w:style w:type="character" w:styleId="style99" w:customStyle="1">
    <w:name w:val="ListLabel 75"/>
    <w:basedOn w:val="style2"/>
    <w:qFormat/>
  </w:style>
  <w:style w:type="character" w:styleId="style100" w:customStyle="1">
    <w:name w:val="ListLabel 76"/>
    <w:basedOn w:val="style2"/>
    <w:qFormat/>
  </w:style>
  <w:style w:type="character" w:styleId="style101" w:customStyle="1">
    <w:name w:val="ListLabel 77"/>
    <w:basedOn w:val="style2"/>
    <w:qFormat/>
    <w:rPr>
      <w:rFonts w:cs="Courier New"/>
    </w:rPr>
  </w:style>
  <w:style w:type="character" w:styleId="style102" w:customStyle="1">
    <w:name w:val="ListLabel 78"/>
    <w:basedOn w:val="style2"/>
    <w:qFormat/>
  </w:style>
  <w:style w:type="character" w:styleId="style103" w:customStyle="1">
    <w:name w:val="ListLabel 79"/>
    <w:basedOn w:val="style2"/>
    <w:qFormat/>
  </w:style>
  <w:style w:type="character" w:styleId="style104" w:customStyle="1">
    <w:name w:val="ListLabel 80"/>
    <w:basedOn w:val="style2"/>
    <w:qFormat/>
    <w:rPr>
      <w:rFonts w:cs="Courier New"/>
    </w:rPr>
  </w:style>
  <w:style w:type="character" w:styleId="style105" w:customStyle="1">
    <w:name w:val="ListLabel 81"/>
    <w:basedOn w:val="style2"/>
    <w:qFormat/>
  </w:style>
  <w:style w:type="character" w:styleId="style106" w:customStyle="1">
    <w:name w:val="ListLabel 82"/>
    <w:basedOn w:val="style2"/>
    <w:qFormat/>
    <w:rPr>
      <w:color w:val="auto"/>
    </w:rPr>
  </w:style>
  <w:style w:type="character" w:styleId="style107" w:customStyle="1">
    <w:name w:val="ListLabel 83"/>
    <w:basedOn w:val="style2"/>
    <w:qFormat/>
    <w:rPr>
      <w:rFonts w:cs="Courier New"/>
    </w:rPr>
  </w:style>
  <w:style w:type="character" w:styleId="style108" w:customStyle="1">
    <w:name w:val="ListLabel 84"/>
    <w:basedOn w:val="style2"/>
    <w:qFormat/>
  </w:style>
  <w:style w:type="character" w:styleId="style109" w:customStyle="1">
    <w:name w:val="ListLabel 85"/>
    <w:basedOn w:val="style2"/>
    <w:qFormat/>
  </w:style>
  <w:style w:type="character" w:styleId="style110" w:customStyle="1">
    <w:name w:val="ListLabel 86"/>
    <w:basedOn w:val="style2"/>
    <w:qFormat/>
    <w:rPr>
      <w:rFonts w:cs="Courier New"/>
    </w:rPr>
  </w:style>
  <w:style w:type="character" w:styleId="style111" w:customStyle="1">
    <w:name w:val="ListLabel 87"/>
    <w:basedOn w:val="style2"/>
    <w:qFormat/>
  </w:style>
  <w:style w:type="character" w:styleId="style112" w:customStyle="1">
    <w:name w:val="ListLabel 88"/>
    <w:basedOn w:val="style2"/>
    <w:qFormat/>
  </w:style>
  <w:style w:type="character" w:styleId="style113" w:customStyle="1">
    <w:name w:val="ListLabel 89"/>
    <w:basedOn w:val="style2"/>
    <w:qFormat/>
    <w:rPr>
      <w:rFonts w:cs="Courier New"/>
    </w:rPr>
  </w:style>
  <w:style w:type="character" w:styleId="style114" w:customStyle="1">
    <w:name w:val="ListLabel 90"/>
    <w:basedOn w:val="style2"/>
    <w:qFormat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haracters>673</Characters>
  <CharactersWithSpaces>797</CharactersWithSpaces>
  <Pages>2</Pages>
  <Paragraphs>40</Paragraphs>
  <Template>LibreOffice/7.3.7.2$Linux_X86_64 LibreOffice_project/30$Build-2</Template>
  <Words>99</Word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ONLYOFFICE/7.2.1.36</cp:lastModifiedBy>
  <dcterms:created xsi:type="dcterms:W3CDTF">2015-09-09T20:48:00</dcterms:created>
  <dcterms:modified xsi:type="dcterms:W3CDTF">2022-11-28T09:55:20.870070220</dcterms:modified>
</cp:coreProperties>
</file>